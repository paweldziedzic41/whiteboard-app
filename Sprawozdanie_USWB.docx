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543E8" w14:textId="52CAFECA" w:rsidR="00BF571A" w:rsidRPr="002D3E53" w:rsidRDefault="00106DFD" w:rsidP="00BF571A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09D7841" wp14:editId="22920FDA">
            <wp:extent cx="5583381" cy="1972795"/>
            <wp:effectExtent l="0" t="0" r="0" b="8890"/>
            <wp:docPr id="904192805" name="Obraz 2" descr="Obraz zawierający tekst, Czcionka, logo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2805" name="Obraz 2" descr="Obraz zawierający tekst, Czcionka, logo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320" cy="1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92A" w14:textId="77777777" w:rsidR="00BF571A" w:rsidRDefault="00BF571A" w:rsidP="00BF571A">
      <w:pPr>
        <w:spacing w:before="840"/>
        <w:jc w:val="center"/>
      </w:pPr>
    </w:p>
    <w:p w14:paraId="0A05B0F4" w14:textId="77777777" w:rsidR="00BF571A" w:rsidRDefault="00BF571A" w:rsidP="00BF571A">
      <w:pPr>
        <w:jc w:val="center"/>
      </w:pPr>
    </w:p>
    <w:p w14:paraId="17623B50" w14:textId="74C3131A" w:rsidR="00BF571A" w:rsidRPr="00103866" w:rsidRDefault="00BF571A" w:rsidP="00BF571A">
      <w:pPr>
        <w:spacing w:before="840" w:after="28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3E47A" wp14:editId="21AD0522">
                <wp:simplePos x="0" y="0"/>
                <wp:positionH relativeFrom="column">
                  <wp:posOffset>207703</wp:posOffset>
                </wp:positionH>
                <wp:positionV relativeFrom="paragraph">
                  <wp:posOffset>975072</wp:posOffset>
                </wp:positionV>
                <wp:extent cx="5188527" cy="17595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27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FE16" w14:textId="39E6F1FB" w:rsidR="00BF571A" w:rsidRPr="00054424" w:rsidRDefault="00106DFD" w:rsidP="00BF571A">
                            <w:pPr>
                              <w:spacing w:before="240" w:after="240" w:line="360" w:lineRule="auto"/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Aplikacja internetowa do współdzielonego rysowania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3E4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76.8pt;width:408.55pt;height:1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" filled="f" stroked="f" strokecolor="blue">
                <v:textbox inset=",.5mm,,.5mm">
                  <w:txbxContent>
                    <w:p w14:paraId="1B9BFE16" w14:textId="39E6F1FB" w:rsidR="00BF571A" w:rsidRPr="00054424" w:rsidRDefault="00106DFD" w:rsidP="00BF571A">
                      <w:pPr>
                        <w:spacing w:before="240" w:after="240" w:line="360" w:lineRule="auto"/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sz w:val="36"/>
                          <w:szCs w:val="36"/>
                        </w:rPr>
                        <w:t>Aplikacja internetowa do współdzielonego rysowania</w:t>
                      </w:r>
                    </w:p>
                  </w:txbxContent>
                </v:textbox>
              </v:shape>
            </w:pict>
          </mc:Fallback>
        </mc:AlternateContent>
      </w:r>
      <w:r w:rsidR="00106DFD">
        <w:rPr>
          <w:rFonts w:cs="Times New Roman"/>
          <w:b/>
          <w:sz w:val="36"/>
          <w:szCs w:val="36"/>
        </w:rPr>
        <w:t>Paweł Dziedzic</w:t>
      </w:r>
    </w:p>
    <w:p w14:paraId="7D74A101" w14:textId="77777777" w:rsidR="00106DFD" w:rsidRDefault="00106DFD" w:rsidP="00BF571A">
      <w:pPr>
        <w:spacing w:before="960"/>
        <w:rPr>
          <w:rFonts w:cs="Times New Roman"/>
          <w:sz w:val="36"/>
          <w:szCs w:val="36"/>
        </w:rPr>
      </w:pPr>
    </w:p>
    <w:p w14:paraId="1D27C3A7" w14:textId="4AB28672" w:rsidR="00BF571A" w:rsidRPr="00DF6D86" w:rsidRDefault="00BF571A" w:rsidP="00BF571A">
      <w:pPr>
        <w:spacing w:before="960"/>
        <w:rPr>
          <w:rFonts w:cs="Times New Roman"/>
          <w:sz w:val="36"/>
          <w:szCs w:val="36"/>
        </w:rPr>
      </w:pPr>
      <w:r w:rsidRPr="00103866">
        <w:rPr>
          <w:rFonts w:cs="Times New Roman"/>
          <w:sz w:val="36"/>
          <w:szCs w:val="36"/>
        </w:rPr>
        <w:t>Opiekun pracy:</w:t>
      </w:r>
      <w:r w:rsidRPr="00103866">
        <w:rPr>
          <w:rFonts w:cs="Times New Roman"/>
          <w:sz w:val="36"/>
          <w:szCs w:val="36"/>
        </w:rPr>
        <w:br/>
      </w:r>
      <w:r w:rsidR="00106DFD">
        <w:rPr>
          <w:rFonts w:cs="Times New Roman"/>
          <w:sz w:val="36"/>
          <w:szCs w:val="36"/>
        </w:rPr>
        <w:t xml:space="preserve">dr inż. prof. </w:t>
      </w:r>
      <w:proofErr w:type="spellStart"/>
      <w:r w:rsidR="00106DFD">
        <w:rPr>
          <w:rFonts w:cs="Times New Roman"/>
          <w:sz w:val="36"/>
          <w:szCs w:val="36"/>
        </w:rPr>
        <w:t>PRz</w:t>
      </w:r>
      <w:proofErr w:type="spellEnd"/>
      <w:r w:rsidR="00106DFD">
        <w:rPr>
          <w:rFonts w:cs="Times New Roman"/>
          <w:sz w:val="36"/>
          <w:szCs w:val="36"/>
        </w:rPr>
        <w:t xml:space="preserve"> Mariusz Borkowski</w:t>
      </w:r>
    </w:p>
    <w:p w14:paraId="1989B09E" w14:textId="2188B98D" w:rsidR="00BF571A" w:rsidRPr="00BF500A" w:rsidRDefault="00BF571A" w:rsidP="00AB0B4F">
      <w:pPr>
        <w:spacing w:before="2400"/>
        <w:jc w:val="center"/>
        <w:rPr>
          <w:rFonts w:cs="Times New Roman"/>
          <w:sz w:val="36"/>
          <w:szCs w:val="36"/>
        </w:rPr>
      </w:pPr>
      <w:r w:rsidRPr="00BF500A">
        <w:rPr>
          <w:rFonts w:cs="Times New Roman"/>
          <w:sz w:val="36"/>
          <w:szCs w:val="36"/>
        </w:rPr>
        <w:t>Rzeszów</w:t>
      </w:r>
      <w:r w:rsidR="00106DFD">
        <w:rPr>
          <w:rFonts w:cs="Times New Roman"/>
          <w:sz w:val="36"/>
          <w:szCs w:val="36"/>
        </w:rPr>
        <w:t>, 2024</w:t>
      </w:r>
      <w:r w:rsidRPr="00BF500A">
        <w:rPr>
          <w:rFonts w:cs="Times New Roman"/>
          <w:sz w:val="36"/>
          <w:szCs w:val="36"/>
        </w:rPr>
        <w:br w:type="page"/>
      </w:r>
    </w:p>
    <w:p w14:paraId="524953CC" w14:textId="77777777" w:rsidR="00BF571A" w:rsidRDefault="00BF571A" w:rsidP="00AB0B4F">
      <w:pPr>
        <w:spacing w:before="2400"/>
        <w:sectPr w:rsidR="00BF571A" w:rsidSect="00885FDC">
          <w:footerReference w:type="default" r:id="rId9"/>
          <w:footerReference w:type="first" r:id="rId10"/>
          <w:pgSz w:w="11906" w:h="16838" w:code="9"/>
          <w:pgMar w:top="1134" w:right="1134" w:bottom="1134" w:left="1134" w:header="709" w:footer="709" w:gutter="851"/>
          <w:cols w:space="708"/>
          <w:titlePg/>
          <w:docGrid w:linePitch="360"/>
        </w:sectPr>
      </w:pPr>
    </w:p>
    <w:p w14:paraId="07974E99" w14:textId="51E50FDE" w:rsidR="00EB7EA2" w:rsidRDefault="00EB7EA2">
      <w:pPr>
        <w:pStyle w:val="Spistreci1"/>
        <w:tabs>
          <w:tab w:val="left" w:pos="480"/>
          <w:tab w:val="right" w:leader="dot" w:pos="8777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r>
        <w:lastRenderedPageBreak/>
        <w:fldChar w:fldCharType="begin"/>
      </w:r>
      <w:r>
        <w:instrText xml:space="preserve"> TOC \o "1-3" \h \z \t "* Tytuł rozdziału;1;* Tytuł podrozdziału;2;* Tytuł zakresu;3" </w:instrText>
      </w:r>
      <w:r>
        <w:fldChar w:fldCharType="separate"/>
      </w:r>
      <w:hyperlink w:anchor="_Toc167969959" w:history="1">
        <w:r w:rsidRPr="00485700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485700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AEFE06" w14:textId="521A2CF4" w:rsidR="00EB7EA2" w:rsidRDefault="00EB7EA2">
      <w:pPr>
        <w:pStyle w:val="Spistreci1"/>
        <w:tabs>
          <w:tab w:val="left" w:pos="480"/>
          <w:tab w:val="right" w:leader="dot" w:pos="8777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67969960" w:history="1">
        <w:r w:rsidRPr="00485700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485700">
          <w:rPr>
            <w:rStyle w:val="Hipercze"/>
            <w:noProof/>
          </w:rPr>
          <w:t>Przygotowanie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42019" w14:textId="01DB72FD" w:rsidR="00EB7EA2" w:rsidRDefault="00EB7EA2">
      <w:pPr>
        <w:pStyle w:val="Spistreci1"/>
        <w:tabs>
          <w:tab w:val="left" w:pos="480"/>
          <w:tab w:val="right" w:leader="dot" w:pos="8777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67969961" w:history="1">
        <w:r w:rsidRPr="00485700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485700">
          <w:rPr>
            <w:rStyle w:val="Hipercze"/>
            <w:noProof/>
          </w:rPr>
          <w:t>Opis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0127C" w14:textId="58972F1D" w:rsidR="00EB7EA2" w:rsidRDefault="00EB7EA2">
      <w:pPr>
        <w:pStyle w:val="Spistreci2"/>
        <w:tabs>
          <w:tab w:val="left" w:pos="960"/>
          <w:tab w:val="right" w:leader="dot" w:pos="8777"/>
        </w:tabs>
        <w:rPr>
          <w:noProof/>
        </w:rPr>
      </w:pPr>
      <w:hyperlink w:anchor="_Toc167969962" w:history="1">
        <w:r w:rsidRPr="00485700">
          <w:rPr>
            <w:rStyle w:val="Hipercze"/>
            <w:noProof/>
          </w:rPr>
          <w:t>3.1.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Strona główna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B1E9C0" w14:textId="562338F3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63" w:history="1">
        <w:r w:rsidRPr="00485700">
          <w:rPr>
            <w:rStyle w:val="Hipercze"/>
            <w:noProof/>
          </w:rPr>
          <w:t>3.1.1.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Okno „Create Room”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614843" w14:textId="771873D1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64" w:history="1">
        <w:r w:rsidRPr="00485700">
          <w:rPr>
            <w:rStyle w:val="Hipercze"/>
            <w:noProof/>
          </w:rPr>
          <w:t>3.1.2.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Okno „Join Room”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E0030" w14:textId="7CF34A8C" w:rsidR="00EB7EA2" w:rsidRDefault="00EB7EA2">
      <w:pPr>
        <w:pStyle w:val="Spistreci2"/>
        <w:tabs>
          <w:tab w:val="left" w:pos="960"/>
          <w:tab w:val="right" w:leader="dot" w:pos="8777"/>
        </w:tabs>
        <w:rPr>
          <w:noProof/>
        </w:rPr>
      </w:pPr>
      <w:hyperlink w:anchor="_Toc167969965" w:history="1">
        <w:r w:rsidRPr="00485700">
          <w:rPr>
            <w:rStyle w:val="Hipercze"/>
            <w:noProof/>
          </w:rPr>
          <w:t>3.2.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Tablica interaktywna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FA2713" w14:textId="129391CF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66" w:history="1">
        <w:r w:rsidRPr="00485700">
          <w:rPr>
            <w:rStyle w:val="Hipercze"/>
            <w:noProof/>
          </w:rPr>
          <w:t>3.2.1.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Logika tablicy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B9E4A2" w14:textId="4D58AAF6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67" w:history="1">
        <w:r w:rsidRPr="00485700">
          <w:rPr>
            <w:rStyle w:val="Hipercze"/>
            <w:noProof/>
          </w:rPr>
          <w:t>3.2.2.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Logika Rysowania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8507E0" w14:textId="57C9C4B1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68" w:history="1">
        <w:r w:rsidRPr="00485700">
          <w:rPr>
            <w:rStyle w:val="Hipercze"/>
            <w:noProof/>
          </w:rPr>
          <w:t>3.2.3.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Logika przybliżenia i oddalania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8BDADE" w14:textId="6EE7F11C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69" w:history="1">
        <w:r w:rsidRPr="00485700">
          <w:rPr>
            <w:rStyle w:val="Hipercze"/>
            <w:noProof/>
          </w:rPr>
          <w:t>3.2.4.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Logika cofania (ctrl+z) i przewijania do przodu (ctrl+y)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583CDA" w14:textId="481093CD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70" w:history="1">
        <w:r w:rsidRPr="00485700">
          <w:rPr>
            <w:rStyle w:val="Hipercze"/>
            <w:noProof/>
          </w:rPr>
          <w:t>3.2.5.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Logika wczytania pokoju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237EF8" w14:textId="6047271A" w:rsidR="00EB7EA2" w:rsidRDefault="00EB7EA2">
      <w:pPr>
        <w:pStyle w:val="Spistreci3"/>
        <w:tabs>
          <w:tab w:val="left" w:pos="1440"/>
          <w:tab w:val="right" w:leader="dot" w:pos="8777"/>
        </w:tabs>
        <w:rPr>
          <w:noProof/>
        </w:rPr>
      </w:pPr>
      <w:hyperlink w:anchor="_Toc167969971" w:history="1">
        <w:r w:rsidRPr="00485700">
          <w:rPr>
            <w:rStyle w:val="Hipercze"/>
            <w:noProof/>
          </w:rPr>
          <w:t>3.2.6.</w:t>
        </w:r>
        <w:r>
          <w:rPr>
            <w:noProof/>
          </w:rPr>
          <w:tab/>
        </w:r>
        <w:r w:rsidRPr="00485700">
          <w:rPr>
            <w:rStyle w:val="Hipercze"/>
            <w:noProof/>
          </w:rPr>
          <w:t>Logika zmiany koloru i grubości narzędzi.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CAA8AA" w14:textId="42531611" w:rsidR="00EB7EA2" w:rsidRDefault="00EB7EA2">
      <w:pPr>
        <w:pStyle w:val="Spistreci1"/>
        <w:tabs>
          <w:tab w:val="left" w:pos="480"/>
          <w:tab w:val="right" w:leader="dot" w:pos="8777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67969972" w:history="1">
        <w:r w:rsidRPr="00485700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485700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_Toc167969972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208E00" w14:textId="7CB560EA" w:rsidR="00BD127D" w:rsidRPr="00106AF4" w:rsidRDefault="00EB7EA2" w:rsidP="009E2409">
      <w:pPr>
        <w:ind w:left="709" w:hanging="709"/>
        <w:rPr>
          <w:color w:val="000000" w:themeColor="text1"/>
          <w:sz w:val="32"/>
        </w:rPr>
      </w:pPr>
      <w:r>
        <w:fldChar w:fldCharType="end"/>
      </w:r>
    </w:p>
    <w:p w14:paraId="15F48E7D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20B07E2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5C3A44F6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27485BB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0B3B3426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94C47C7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E6AA369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5C0BF8BE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525265C4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E16FAC0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29E7CD5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527AC20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E034308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E2F69F7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1C00FD54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D0335C3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2F326729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3BAC6A55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607821EF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BBAAC9B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437CADE5" w14:textId="77777777" w:rsidR="00BD127D" w:rsidRPr="00106AF4" w:rsidRDefault="00BD127D" w:rsidP="009E2409">
      <w:pPr>
        <w:ind w:left="709" w:hanging="709"/>
        <w:rPr>
          <w:color w:val="000000" w:themeColor="text1"/>
          <w:sz w:val="32"/>
        </w:rPr>
      </w:pPr>
    </w:p>
    <w:p w14:paraId="785DC1DC" w14:textId="77777777" w:rsidR="00093350" w:rsidRDefault="00093350" w:rsidP="00EB7EA2">
      <w:pPr>
        <w:rPr>
          <w:color w:val="000000" w:themeColor="text1"/>
          <w:sz w:val="32"/>
        </w:rPr>
      </w:pPr>
    </w:p>
    <w:p w14:paraId="0B133859" w14:textId="77777777" w:rsidR="00EB7EA2" w:rsidRDefault="00EB7EA2" w:rsidP="00EB7EA2">
      <w:pPr>
        <w:rPr>
          <w:color w:val="000000" w:themeColor="text1"/>
          <w:sz w:val="32"/>
        </w:rPr>
      </w:pPr>
    </w:p>
    <w:p w14:paraId="30864191" w14:textId="77777777" w:rsidR="00093350" w:rsidRDefault="00093350" w:rsidP="00EB7EA2">
      <w:pPr>
        <w:rPr>
          <w:color w:val="000000" w:themeColor="text1"/>
          <w:sz w:val="32"/>
        </w:rPr>
      </w:pPr>
    </w:p>
    <w:p w14:paraId="298E2155" w14:textId="379819C2" w:rsidR="00FC3094" w:rsidRPr="0047022B" w:rsidRDefault="005D1252" w:rsidP="005D1252">
      <w:pPr>
        <w:pStyle w:val="Tyturozdziau"/>
        <w:numPr>
          <w:ilvl w:val="0"/>
          <w:numId w:val="4"/>
        </w:numPr>
      </w:pPr>
      <w:bookmarkStart w:id="0" w:name="_Toc167969959"/>
      <w:r>
        <w:lastRenderedPageBreak/>
        <w:t>Wstęp</w:t>
      </w:r>
      <w:bookmarkEnd w:id="0"/>
    </w:p>
    <w:p w14:paraId="6B1A8921" w14:textId="7812966E" w:rsidR="00286299" w:rsidRDefault="005D1252" w:rsidP="005D1252">
      <w:pPr>
        <w:pStyle w:val="Tekstakapitu"/>
      </w:pPr>
      <w:r w:rsidRPr="009B36D7">
        <w:t xml:space="preserve">Celem niniejszego projektu </w:t>
      </w:r>
      <w:r>
        <w:t xml:space="preserve">było </w:t>
      </w:r>
      <w:r w:rsidRPr="009B36D7">
        <w:t xml:space="preserve">stworzenie zaawansowanej aplikacji internetowej do współdzielonego rysowania, wykorzystując nowoczesne technologie webowe, takie jak </w:t>
      </w:r>
      <w:proofErr w:type="spellStart"/>
      <w:r w:rsidRPr="009B36D7">
        <w:t>React</w:t>
      </w:r>
      <w:proofErr w:type="spellEnd"/>
      <w:r w:rsidRPr="009B36D7">
        <w:t>.</w:t>
      </w:r>
      <w:r>
        <w:t xml:space="preserve"> Aplikacja powstawała za pomocą oprogramowania </w:t>
      </w:r>
      <w:proofErr w:type="spellStart"/>
      <w:r>
        <w:t>Yarn</w:t>
      </w:r>
      <w:proofErr w:type="spellEnd"/>
      <w:r>
        <w:t xml:space="preserve"> stosowanego jako narzędzie do menadżera plików i zarządzania pakietami JavaScript. W projekcie wykorzystano również następujące biblioteki:</w:t>
      </w:r>
    </w:p>
    <w:p w14:paraId="0B2A0971" w14:textId="77777777" w:rsidR="005D1252" w:rsidRDefault="005D1252" w:rsidP="005D1252">
      <w:pPr>
        <w:pStyle w:val="Tekstakapitu"/>
        <w:numPr>
          <w:ilvl w:val="0"/>
          <w:numId w:val="3"/>
        </w:numPr>
      </w:pPr>
      <w:proofErr w:type="spellStart"/>
      <w:r>
        <w:t>Konva</w:t>
      </w:r>
      <w:proofErr w:type="spellEnd"/>
      <w:r>
        <w:t xml:space="preserve"> - </w:t>
      </w:r>
      <w:r w:rsidRPr="009B36D7">
        <w:t>biblioteka JavaScript stworzona do obsługi i manipulacji grafiką 2D w przeglądarce internetowej.</w:t>
      </w:r>
      <w:r>
        <w:t xml:space="preserve"> Użyto jej głównie do utworzenia tablicy rysującej jak i samej logiki rysowania.</w:t>
      </w:r>
    </w:p>
    <w:p w14:paraId="66B8FA68" w14:textId="77777777" w:rsidR="005D1252" w:rsidRDefault="005D1252" w:rsidP="005D1252">
      <w:pPr>
        <w:pStyle w:val="Tekstakapitu"/>
        <w:numPr>
          <w:ilvl w:val="0"/>
          <w:numId w:val="3"/>
        </w:numPr>
      </w:pPr>
      <w:r>
        <w:t xml:space="preserve">Socket.io - </w:t>
      </w:r>
      <w:r w:rsidRPr="009B36D7">
        <w:t xml:space="preserve">biblioteka JavaScript, która umożliwia łatwą implementację komunikacji w czasie rzeczywistym między klientem a serwerem za pomocą </w:t>
      </w:r>
      <w:proofErr w:type="spellStart"/>
      <w:r w:rsidRPr="009B36D7">
        <w:t>WebSocketów</w:t>
      </w:r>
      <w:proofErr w:type="spellEnd"/>
      <w:r>
        <w:t>.</w:t>
      </w:r>
    </w:p>
    <w:p w14:paraId="616B571F" w14:textId="77777777" w:rsidR="005D1252" w:rsidRDefault="005D1252" w:rsidP="005D1252">
      <w:pPr>
        <w:pStyle w:val="Tekstakapitu"/>
        <w:numPr>
          <w:ilvl w:val="0"/>
          <w:numId w:val="3"/>
        </w:numPr>
      </w:pPr>
      <w:r>
        <w:t xml:space="preserve">Router - </w:t>
      </w:r>
      <w:r w:rsidRPr="009B36D7">
        <w:t xml:space="preserve">biblioteka do obsługi routingu w aplikacjach </w:t>
      </w:r>
      <w:proofErr w:type="spellStart"/>
      <w:r w:rsidRPr="009B36D7">
        <w:t>React</w:t>
      </w:r>
      <w:proofErr w:type="spellEnd"/>
      <w:r w:rsidRPr="009B36D7">
        <w:t xml:space="preserve">. Umożliwia tworzenie wielostronicowych aplikacji bez konieczności przeładowania strony, zarządzając nawigacją oraz </w:t>
      </w:r>
      <w:proofErr w:type="spellStart"/>
      <w:r w:rsidRPr="009B36D7">
        <w:t>renderowaniem</w:t>
      </w:r>
      <w:proofErr w:type="spellEnd"/>
      <w:r w:rsidRPr="009B36D7">
        <w:t xml:space="preserve"> odpowiednich komponentów w zależności od adresu URL.</w:t>
      </w:r>
    </w:p>
    <w:p w14:paraId="3F89A35E" w14:textId="4E4EEC0C" w:rsidR="005D1252" w:rsidRDefault="005D1252" w:rsidP="005D1252">
      <w:pPr>
        <w:pStyle w:val="Tyturozdziau"/>
        <w:numPr>
          <w:ilvl w:val="0"/>
          <w:numId w:val="4"/>
        </w:numPr>
      </w:pPr>
      <w:bookmarkStart w:id="1" w:name="_Toc167969960"/>
      <w:r>
        <w:t>Przygotowanie projektu</w:t>
      </w:r>
      <w:bookmarkEnd w:id="1"/>
    </w:p>
    <w:p w14:paraId="3A294B05" w14:textId="77777777" w:rsidR="005D1252" w:rsidRDefault="005D1252" w:rsidP="005D1252">
      <w:pPr>
        <w:pStyle w:val="Tekstakapitu"/>
      </w:pPr>
      <w:r>
        <w:t xml:space="preserve">Na samym początku zainstalowano oprogramowanie </w:t>
      </w:r>
      <w:proofErr w:type="spellStart"/>
      <w:r>
        <w:t>yarn</w:t>
      </w:r>
      <w:proofErr w:type="spellEnd"/>
      <w:r>
        <w:t xml:space="preserve">. Następnie utworzono projekt </w:t>
      </w:r>
      <w:proofErr w:type="spellStart"/>
      <w:r>
        <w:t>React</w:t>
      </w:r>
      <w:proofErr w:type="spellEnd"/>
      <w:r>
        <w:t xml:space="preserve"> z domyślnymi ustawieniami za pomocą oprogramowanie </w:t>
      </w:r>
      <w:proofErr w:type="spellStart"/>
      <w:r>
        <w:t>Vite</w:t>
      </w:r>
      <w:proofErr w:type="spellEnd"/>
      <w:r>
        <w:t xml:space="preserve">, które pozwala na tworzenie szablonów aplikacji i uruchomienie lokalnego serwera. Poprzez środowisko </w:t>
      </w:r>
      <w:proofErr w:type="spellStart"/>
      <w:r>
        <w:t>Yarn</w:t>
      </w:r>
      <w:proofErr w:type="spellEnd"/>
      <w:r>
        <w:t xml:space="preserve"> zostały zaimplementowane do projektu wybrane biblioteki. Do uruchomienia utworzonego serwera użyto oprogramowania </w:t>
      </w:r>
      <w:proofErr w:type="spellStart"/>
      <w:r>
        <w:t>Node</w:t>
      </w:r>
      <w:proofErr w:type="spellEnd"/>
      <w:r>
        <w:t>. Poniżej znajduje się sposób uruchomienia aplikacji.</w:t>
      </w:r>
    </w:p>
    <w:p w14:paraId="5D2FD5F5" w14:textId="77777777" w:rsidR="005D1252" w:rsidRDefault="005D1252" w:rsidP="005D1252">
      <w:pPr>
        <w:pStyle w:val="Tekstakapitu"/>
        <w:numPr>
          <w:ilvl w:val="0"/>
          <w:numId w:val="6"/>
        </w:numPr>
      </w:pPr>
      <w:r>
        <w:t>Uruchomienie serwera aplikacji</w:t>
      </w:r>
    </w:p>
    <w:p w14:paraId="0F2FFB5D" w14:textId="77777777" w:rsidR="005D1252" w:rsidRDefault="005D1252" w:rsidP="005D1252">
      <w:pPr>
        <w:pStyle w:val="Tekstakapitu"/>
        <w:jc w:val="center"/>
      </w:pPr>
      <w:r w:rsidRPr="006B384F">
        <w:drawing>
          <wp:inline distT="0" distB="0" distL="0" distR="0" wp14:anchorId="01917FE8" wp14:editId="45E4AB17">
            <wp:extent cx="4343776" cy="190517"/>
            <wp:effectExtent l="0" t="0" r="0" b="0"/>
            <wp:docPr id="79650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0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6F96" w14:textId="319B9113" w:rsidR="005D1252" w:rsidRDefault="005D1252" w:rsidP="005D1252">
      <w:pPr>
        <w:pStyle w:val="Tekstakapitu"/>
        <w:numPr>
          <w:ilvl w:val="0"/>
          <w:numId w:val="6"/>
        </w:numPr>
      </w:pPr>
      <w:r>
        <w:t>Uruchomienie aplikacji</w:t>
      </w:r>
    </w:p>
    <w:p w14:paraId="77FCD94D" w14:textId="38194B36" w:rsidR="005D1252" w:rsidRDefault="005D1252" w:rsidP="005D1252">
      <w:pPr>
        <w:pStyle w:val="Tekstakapitu"/>
        <w:jc w:val="center"/>
      </w:pPr>
      <w:r w:rsidRPr="006B384F">
        <w:drawing>
          <wp:inline distT="0" distB="0" distL="0" distR="0" wp14:anchorId="708479F4" wp14:editId="254780D3">
            <wp:extent cx="3314987" cy="167655"/>
            <wp:effectExtent l="0" t="0" r="0" b="3810"/>
            <wp:docPr id="2182725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2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E990" w14:textId="77777777" w:rsidR="005D1252" w:rsidRDefault="005D1252" w:rsidP="005D1252">
      <w:pPr>
        <w:pStyle w:val="Tekstakapitu"/>
        <w:jc w:val="center"/>
      </w:pPr>
    </w:p>
    <w:p w14:paraId="08AF899A" w14:textId="77777777" w:rsidR="005D1252" w:rsidRDefault="005D1252" w:rsidP="005D1252">
      <w:pPr>
        <w:pStyle w:val="Tekstakapitu"/>
        <w:jc w:val="center"/>
      </w:pPr>
    </w:p>
    <w:p w14:paraId="67759EB7" w14:textId="77777777" w:rsidR="005D1252" w:rsidRDefault="005D1252" w:rsidP="005D1252">
      <w:pPr>
        <w:pStyle w:val="Tekstakapitu"/>
        <w:jc w:val="center"/>
      </w:pPr>
    </w:p>
    <w:p w14:paraId="68F1F6DE" w14:textId="77777777" w:rsidR="005D1252" w:rsidRDefault="005D1252" w:rsidP="005D1252">
      <w:pPr>
        <w:pStyle w:val="Tekstakapitu"/>
        <w:jc w:val="center"/>
      </w:pPr>
    </w:p>
    <w:p w14:paraId="6B339C4C" w14:textId="77777777" w:rsidR="005D1252" w:rsidRDefault="005D1252" w:rsidP="005D1252">
      <w:pPr>
        <w:pStyle w:val="Tekstakapitu"/>
        <w:jc w:val="center"/>
      </w:pPr>
    </w:p>
    <w:p w14:paraId="3AD4A903" w14:textId="404C16FA" w:rsidR="005D1252" w:rsidRDefault="005D1252" w:rsidP="005D1252">
      <w:pPr>
        <w:pStyle w:val="Tyturozdziau"/>
        <w:numPr>
          <w:ilvl w:val="0"/>
          <w:numId w:val="4"/>
        </w:numPr>
      </w:pPr>
      <w:bookmarkStart w:id="2" w:name="_Toc167969961"/>
      <w:r>
        <w:lastRenderedPageBreak/>
        <w:t>Opis projektu</w:t>
      </w:r>
      <w:bookmarkEnd w:id="2"/>
    </w:p>
    <w:p w14:paraId="0690C53C" w14:textId="3DD6221E" w:rsidR="005D1252" w:rsidRDefault="005D1252" w:rsidP="005D1252">
      <w:pPr>
        <w:pStyle w:val="Tytupodrozdziau"/>
        <w:numPr>
          <w:ilvl w:val="1"/>
          <w:numId w:val="4"/>
        </w:numPr>
      </w:pPr>
      <w:bookmarkStart w:id="3" w:name="_Toc167969962"/>
      <w:r>
        <w:t>Strona główna</w:t>
      </w:r>
      <w:bookmarkEnd w:id="3"/>
    </w:p>
    <w:p w14:paraId="6F7154A3" w14:textId="77777777" w:rsidR="00EB7EA2" w:rsidRDefault="00EB7EA2" w:rsidP="00EB7EA2">
      <w:pPr>
        <w:pStyle w:val="Tekstakapitu"/>
      </w:pPr>
      <w:r w:rsidRPr="005D1252">
        <w:t>Na pierwszej stronie znajdują się dwa okna formularza. „</w:t>
      </w:r>
      <w:proofErr w:type="spellStart"/>
      <w:r w:rsidRPr="005D1252">
        <w:t>Create</w:t>
      </w:r>
      <w:proofErr w:type="spellEnd"/>
      <w:r w:rsidRPr="005D1252">
        <w:t xml:space="preserve"> </w:t>
      </w:r>
      <w:proofErr w:type="spellStart"/>
      <w:r w:rsidRPr="005D1252">
        <w:t>Room</w:t>
      </w:r>
      <w:proofErr w:type="spellEnd"/>
      <w:r w:rsidRPr="005D1252">
        <w:t xml:space="preserve">” pozwala na utworzenie nowego pokoju do rysowania na podstawie generowanego kodu </w:t>
      </w:r>
      <w:proofErr w:type="spellStart"/>
      <w:r w:rsidRPr="005D1252">
        <w:t>uuid</w:t>
      </w:r>
      <w:proofErr w:type="spellEnd"/>
      <w:r w:rsidRPr="005D1252">
        <w:t>. „</w:t>
      </w:r>
      <w:proofErr w:type="spellStart"/>
      <w:r w:rsidRPr="005D1252">
        <w:t>Join</w:t>
      </w:r>
      <w:proofErr w:type="spellEnd"/>
      <w:r w:rsidRPr="005D1252">
        <w:t xml:space="preserve"> </w:t>
      </w:r>
      <w:proofErr w:type="spellStart"/>
      <w:r w:rsidRPr="005D1252">
        <w:t>room</w:t>
      </w:r>
      <w:proofErr w:type="spellEnd"/>
      <w:r w:rsidRPr="005D1252">
        <w:t>” pozwala na wejście do wybranego pokoju jeśli użytkownik posiada wybrany kod.</w:t>
      </w:r>
    </w:p>
    <w:p w14:paraId="76ACEE9E" w14:textId="18D6CCDC" w:rsidR="00EB7EA2" w:rsidRDefault="00EB7EA2" w:rsidP="00EB7EA2">
      <w:pPr>
        <w:pStyle w:val="Tekstakapitu"/>
      </w:pPr>
      <w:r w:rsidRPr="00A853E9">
        <w:drawing>
          <wp:inline distT="0" distB="0" distL="0" distR="0" wp14:anchorId="63095023" wp14:editId="775430CB">
            <wp:extent cx="4775864" cy="2306860"/>
            <wp:effectExtent l="0" t="0" r="5715" b="0"/>
            <wp:docPr id="1025275778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75778" name="Obraz 1" descr="Obraz zawierający tekst, zrzut ekranu, Czcionka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937" cy="23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CE63" w14:textId="2CBC7326" w:rsidR="00EB7EA2" w:rsidRDefault="00EB7EA2" w:rsidP="00EB7EA2">
      <w:pPr>
        <w:pStyle w:val="Tytuzakresu"/>
        <w:numPr>
          <w:ilvl w:val="2"/>
          <w:numId w:val="4"/>
        </w:numPr>
      </w:pPr>
      <w:bookmarkStart w:id="4" w:name="_Toc167969963"/>
      <w:r>
        <w:t>Okno 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Room</w:t>
      </w:r>
      <w:proofErr w:type="spellEnd"/>
      <w:r>
        <w:t>”</w:t>
      </w:r>
      <w:bookmarkEnd w:id="4"/>
    </w:p>
    <w:p w14:paraId="10232167" w14:textId="77777777" w:rsidR="00EB7EA2" w:rsidRDefault="00EB7EA2" w:rsidP="00EB7EA2">
      <w:pPr>
        <w:pStyle w:val="Tekstakapitu"/>
      </w:pPr>
      <w:r>
        <w:t>W oknie 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Room</w:t>
      </w:r>
      <w:proofErr w:type="spellEnd"/>
      <w:r>
        <w:t>” użytkownik może wygenerować kod za pomocą przycisku „</w:t>
      </w:r>
      <w:proofErr w:type="spellStart"/>
      <w:r>
        <w:t>generate</w:t>
      </w:r>
      <w:proofErr w:type="spellEnd"/>
      <w:r>
        <w:t>” który uruchamia wybraną funkcje:</w:t>
      </w:r>
    </w:p>
    <w:p w14:paraId="2EC523DE" w14:textId="77777777" w:rsidR="00EB7EA2" w:rsidRDefault="00EB7EA2" w:rsidP="00EB7EA2">
      <w:pPr>
        <w:pStyle w:val="Tekstakapitu"/>
        <w:jc w:val="center"/>
      </w:pPr>
      <w:r w:rsidRPr="00457E69">
        <w:drawing>
          <wp:inline distT="0" distB="0" distL="0" distR="0" wp14:anchorId="65851236" wp14:editId="4B24CDFD">
            <wp:extent cx="4623854" cy="825689"/>
            <wp:effectExtent l="0" t="0" r="5715" b="0"/>
            <wp:docPr id="2086660254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0254" name="Obraz 1" descr="Obraz zawierający zrzut ekranu, tekst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128" cy="8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F02" w14:textId="77777777" w:rsidR="00EB7EA2" w:rsidRDefault="00EB7EA2" w:rsidP="00EB7EA2">
      <w:pPr>
        <w:pStyle w:val="Tekstakapitu"/>
      </w:pPr>
      <w:r>
        <w:t xml:space="preserve">Po </w:t>
      </w:r>
      <w:proofErr w:type="spellStart"/>
      <w:r>
        <w:t>wygnerowaniu</w:t>
      </w:r>
      <w:proofErr w:type="spellEnd"/>
      <w:r>
        <w:t xml:space="preserve"> kodu i wpisaniu nazwy użytkownika i wciśnięciu przycisku 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room</w:t>
      </w:r>
      <w:proofErr w:type="spellEnd"/>
      <w:r>
        <w:t>” następuje przekierowanie na stronę z możliwością rysowania.</w:t>
      </w:r>
    </w:p>
    <w:p w14:paraId="309594E2" w14:textId="77777777" w:rsidR="00EB7EA2" w:rsidRDefault="00EB7EA2" w:rsidP="00EB7EA2">
      <w:pPr>
        <w:pStyle w:val="Tekstakapitu"/>
        <w:jc w:val="center"/>
      </w:pPr>
      <w:r w:rsidRPr="0072130B">
        <w:lastRenderedPageBreak/>
        <w:drawing>
          <wp:inline distT="0" distB="0" distL="0" distR="0" wp14:anchorId="7041FDCB" wp14:editId="2EB2431E">
            <wp:extent cx="4629946" cy="4267200"/>
            <wp:effectExtent l="0" t="0" r="0" b="0"/>
            <wp:docPr id="1525843816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3816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881" cy="42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116" w14:textId="757D5DD1" w:rsidR="00EB7EA2" w:rsidRDefault="00EB7EA2" w:rsidP="00EB7EA2">
      <w:pPr>
        <w:pStyle w:val="Tekstakapitu"/>
      </w:pPr>
      <w:r>
        <w:t>Powyższy kod uruchamia się właśnie przy wciśnięciu przycisku. Generuje on użytkownika i wysyła na serwer zmienną pod którą znajdują się informacje o nim.</w:t>
      </w:r>
    </w:p>
    <w:p w14:paraId="26540632" w14:textId="43BFED9C" w:rsidR="00EB7EA2" w:rsidRPr="005D1252" w:rsidRDefault="00EB7EA2" w:rsidP="00EB7EA2">
      <w:pPr>
        <w:pStyle w:val="Tytuzakresu"/>
        <w:numPr>
          <w:ilvl w:val="2"/>
          <w:numId w:val="4"/>
        </w:numPr>
      </w:pPr>
      <w:bookmarkStart w:id="5" w:name="_Toc167969964"/>
      <w:r>
        <w:t>Okno „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Room</w:t>
      </w:r>
      <w:proofErr w:type="spellEnd"/>
      <w:r>
        <w:t>”</w:t>
      </w:r>
      <w:bookmarkEnd w:id="5"/>
    </w:p>
    <w:p w14:paraId="7EC69CE7" w14:textId="592C83BA" w:rsidR="00EB7EA2" w:rsidRDefault="00EB7EA2" w:rsidP="00EB7EA2">
      <w:pPr>
        <w:pStyle w:val="Tekstakapitu"/>
      </w:pPr>
      <w:r>
        <w:t>Proces dołączenia do pokoju działa w podobny sposób jak generowanie. Różni się on jedynie implementacją wyjątku odpowiedzialnego za wykrycie błędu w przypadku dołączenia nie istniejącego pokoju. Za każdym dołączeniem użytkownika na stronę główną, pobierana jest z serwera lista zapamiętująca unikalne identyfikatory pokoi.</w:t>
      </w:r>
    </w:p>
    <w:p w14:paraId="247E433B" w14:textId="77777777" w:rsidR="00EB7EA2" w:rsidRDefault="00EB7EA2" w:rsidP="00EB7EA2">
      <w:pPr>
        <w:pStyle w:val="Tekstakapitu"/>
        <w:jc w:val="center"/>
      </w:pPr>
      <w:r w:rsidRPr="00FA79B3">
        <w:drawing>
          <wp:inline distT="0" distB="0" distL="0" distR="0" wp14:anchorId="1D26CF1E" wp14:editId="74E47418">
            <wp:extent cx="4115157" cy="1158340"/>
            <wp:effectExtent l="0" t="0" r="0" b="3810"/>
            <wp:docPr id="75487294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72949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E4E9" w14:textId="77777777" w:rsidR="00EB7EA2" w:rsidRDefault="00EB7EA2" w:rsidP="00EB7EA2">
      <w:pPr>
        <w:pStyle w:val="Tekstakapitu"/>
      </w:pPr>
      <w:r>
        <w:t>Poniższy proces znajduje się po stronie klienta i nasłuchuje powyższego sygnału serwera.</w:t>
      </w:r>
    </w:p>
    <w:p w14:paraId="008B7426" w14:textId="77777777" w:rsidR="00EB7EA2" w:rsidRDefault="00EB7EA2" w:rsidP="00EB7EA2">
      <w:pPr>
        <w:pStyle w:val="Tekstakapitu"/>
        <w:jc w:val="center"/>
      </w:pPr>
      <w:r w:rsidRPr="0072130B">
        <w:lastRenderedPageBreak/>
        <w:drawing>
          <wp:inline distT="0" distB="0" distL="0" distR="0" wp14:anchorId="7B46BC22" wp14:editId="63AC4CE0">
            <wp:extent cx="4541914" cy="1150720"/>
            <wp:effectExtent l="0" t="0" r="0" b="0"/>
            <wp:docPr id="44307499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4999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7D72" w14:textId="77777777" w:rsidR="00EB7EA2" w:rsidRDefault="00EB7EA2" w:rsidP="00EB7EA2">
      <w:pPr>
        <w:pStyle w:val="Tekstakapitu"/>
      </w:pPr>
      <w:r>
        <w:t>Następnie porównany jest wpisany identyfikator w pole tekstowe z tym znajdującym się w zapisanej tablicy. W przypadku błędnej identyfikacji zwracany jest błąd.</w:t>
      </w:r>
    </w:p>
    <w:p w14:paraId="18203544" w14:textId="77777777" w:rsidR="00EB7EA2" w:rsidRDefault="00EB7EA2" w:rsidP="00EB7EA2">
      <w:pPr>
        <w:pStyle w:val="Tekstakapitu"/>
        <w:jc w:val="center"/>
      </w:pPr>
      <w:r w:rsidRPr="00FA79B3">
        <w:drawing>
          <wp:inline distT="0" distB="0" distL="0" distR="0" wp14:anchorId="640E1633" wp14:editId="0B7680CA">
            <wp:extent cx="3848433" cy="4000847"/>
            <wp:effectExtent l="0" t="0" r="0" b="0"/>
            <wp:docPr id="161246537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5371" name="Obraz 1" descr="Obraz zawierający tekst, zrzut ekranu, oprogramowanie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2F2E" w14:textId="77777777" w:rsidR="00EB7EA2" w:rsidRDefault="00EB7EA2" w:rsidP="00EB7EA2">
      <w:pPr>
        <w:pStyle w:val="Tekstakapitu"/>
        <w:jc w:val="center"/>
      </w:pPr>
      <w:r w:rsidRPr="00FA79B3">
        <w:drawing>
          <wp:inline distT="0" distB="0" distL="0" distR="0" wp14:anchorId="5C378C30" wp14:editId="5A0A003A">
            <wp:extent cx="3101609" cy="3017782"/>
            <wp:effectExtent l="0" t="0" r="3810" b="0"/>
            <wp:docPr id="123718778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87788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5CB" w14:textId="5A77CFE2" w:rsidR="00EB7EA2" w:rsidRDefault="00EB7EA2" w:rsidP="00EB7EA2">
      <w:pPr>
        <w:pStyle w:val="Tytupodrozdziau"/>
        <w:numPr>
          <w:ilvl w:val="1"/>
          <w:numId w:val="4"/>
        </w:numPr>
      </w:pPr>
      <w:bookmarkStart w:id="6" w:name="_Toc167969965"/>
      <w:r>
        <w:lastRenderedPageBreak/>
        <w:t>Tablica interaktywna</w:t>
      </w:r>
      <w:bookmarkEnd w:id="6"/>
    </w:p>
    <w:p w14:paraId="7563B60E" w14:textId="77777777" w:rsidR="00EB7EA2" w:rsidRDefault="00EB7EA2" w:rsidP="00EB7EA2">
      <w:pPr>
        <w:pStyle w:val="Tekstakapitu"/>
      </w:pPr>
      <w:r>
        <w:t>Utworzona została nieskończona tablica do rysowania, którą można przesuwać, oddalać lub przybliżać. Posiada ona podstawowe funkcje wyboru grubości pędzla i koloru, oraz wyboru grubości gumki.</w:t>
      </w:r>
    </w:p>
    <w:p w14:paraId="0D4C2130" w14:textId="77777777" w:rsidR="00EB7EA2" w:rsidRDefault="00EB7EA2" w:rsidP="00EB7EA2">
      <w:pPr>
        <w:pStyle w:val="Tekstakapitu"/>
        <w:jc w:val="center"/>
      </w:pPr>
      <w:r w:rsidRPr="00FA79B3">
        <w:drawing>
          <wp:inline distT="0" distB="0" distL="0" distR="0" wp14:anchorId="3CA1E9B5" wp14:editId="6DEC33D2">
            <wp:extent cx="4572000" cy="2272393"/>
            <wp:effectExtent l="0" t="0" r="0" b="0"/>
            <wp:docPr id="1056028423" name="Obraz 1" descr="Obraz zawierający diagram, tekst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28423" name="Obraz 1" descr="Obraz zawierający diagram, tekst, Wykres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3086" cy="22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4F47" w14:textId="3F4F5858" w:rsidR="00EB7EA2" w:rsidRDefault="00EB7EA2" w:rsidP="00EB7EA2">
      <w:pPr>
        <w:pStyle w:val="Tytuzakresu"/>
        <w:numPr>
          <w:ilvl w:val="2"/>
          <w:numId w:val="4"/>
        </w:numPr>
      </w:pPr>
      <w:bookmarkStart w:id="7" w:name="_Toc167969966"/>
      <w:r>
        <w:t>Logika tablicy</w:t>
      </w:r>
      <w:bookmarkEnd w:id="7"/>
    </w:p>
    <w:p w14:paraId="6501A1D4" w14:textId="77777777" w:rsidR="00EB7EA2" w:rsidRDefault="00EB7EA2" w:rsidP="00EB7EA2">
      <w:pPr>
        <w:pStyle w:val="Tekstakapitu"/>
      </w:pPr>
      <w:r>
        <w:t xml:space="preserve">Tablica </w:t>
      </w:r>
      <w:proofErr w:type="spellStart"/>
      <w:r>
        <w:t>renderowana</w:t>
      </w:r>
      <w:proofErr w:type="spellEnd"/>
      <w:r>
        <w:t xml:space="preserve"> jest za pomocą </w:t>
      </w:r>
      <w:proofErr w:type="spellStart"/>
      <w:r>
        <w:t>bibiloteki</w:t>
      </w:r>
      <w:proofErr w:type="spellEnd"/>
      <w:r>
        <w:t xml:space="preserve"> </w:t>
      </w:r>
      <w:proofErr w:type="spellStart"/>
      <w:r>
        <w:t>Konva</w:t>
      </w:r>
      <w:proofErr w:type="spellEnd"/>
      <w:r>
        <w:t xml:space="preserve">. Do </w:t>
      </w:r>
      <w:proofErr w:type="spellStart"/>
      <w:r>
        <w:t>obietku</w:t>
      </w:r>
      <w:proofErr w:type="spellEnd"/>
      <w:r>
        <w:t xml:space="preserve"> „</w:t>
      </w:r>
      <w:proofErr w:type="spellStart"/>
      <w:r>
        <w:t>Stage</w:t>
      </w:r>
      <w:proofErr w:type="spellEnd"/>
      <w:r>
        <w:t xml:space="preserve">” odpowiadającym za tablice przekazywane są metody takie jak pisanie lub przybliżanie i oddalanie. </w:t>
      </w:r>
    </w:p>
    <w:p w14:paraId="0AAA2BF8" w14:textId="77777777" w:rsidR="00EB7EA2" w:rsidRDefault="00EB7EA2" w:rsidP="00EB7EA2">
      <w:pPr>
        <w:pStyle w:val="Tekstakapitu"/>
        <w:jc w:val="center"/>
      </w:pPr>
      <w:r w:rsidRPr="00B77925">
        <w:drawing>
          <wp:inline distT="0" distB="0" distL="0" distR="0" wp14:anchorId="010BA396" wp14:editId="368F5B9A">
            <wp:extent cx="3406435" cy="2072820"/>
            <wp:effectExtent l="0" t="0" r="3810" b="3810"/>
            <wp:docPr id="14102189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8929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766D" w14:textId="77777777" w:rsidR="00EB7EA2" w:rsidRDefault="00EB7EA2" w:rsidP="00EB7EA2">
      <w:pPr>
        <w:pStyle w:val="Tekstakapitu"/>
      </w:pPr>
      <w:r>
        <w:t>Element „</w:t>
      </w:r>
      <w:proofErr w:type="spellStart"/>
      <w:r>
        <w:t>Layer</w:t>
      </w:r>
      <w:proofErr w:type="spellEnd"/>
      <w:r>
        <w:t xml:space="preserve">”, grupuje kształty i działa jak warstwa na płótnie. W tym obiekcie mapowane są punkty w celu </w:t>
      </w:r>
      <w:proofErr w:type="spellStart"/>
      <w:r>
        <w:t>renderowania</w:t>
      </w:r>
      <w:proofErr w:type="spellEnd"/>
      <w:r>
        <w:t xml:space="preserve"> linii na płótnie. Linie są reprezentowane przez komponent biblioteki </w:t>
      </w:r>
      <w:proofErr w:type="spellStart"/>
      <w:r>
        <w:t>Konva</w:t>
      </w:r>
      <w:proofErr w:type="spellEnd"/>
      <w:r>
        <w:t xml:space="preserve"> „Line”. Obiekt posiada atrybuty wskazujące na położenie punktów rysujących, kolor i grubość pędzla lub gumki. </w:t>
      </w:r>
    </w:p>
    <w:p w14:paraId="787D0950" w14:textId="77777777" w:rsidR="00EB7EA2" w:rsidRDefault="00EB7EA2" w:rsidP="00EB7EA2">
      <w:pPr>
        <w:pStyle w:val="Tekstakapitu"/>
        <w:jc w:val="center"/>
      </w:pPr>
      <w:r w:rsidRPr="00B77925">
        <w:lastRenderedPageBreak/>
        <w:drawing>
          <wp:inline distT="0" distB="0" distL="0" distR="0" wp14:anchorId="34B9FFEF" wp14:editId="5E9C42B9">
            <wp:extent cx="4700954" cy="3674952"/>
            <wp:effectExtent l="0" t="0" r="4445" b="1905"/>
            <wp:docPr id="77084964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964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199" cy="36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3A78" w14:textId="77777777" w:rsidR="00EB7EA2" w:rsidRDefault="00EB7EA2" w:rsidP="00EB7EA2">
      <w:pPr>
        <w:pStyle w:val="Tekstakapitu"/>
      </w:pPr>
      <w:r>
        <w:t>Poniżej znajduje się obiekt „</w:t>
      </w:r>
      <w:proofErr w:type="spellStart"/>
      <w:r>
        <w:t>Circle</w:t>
      </w:r>
      <w:proofErr w:type="spellEnd"/>
      <w:r>
        <w:t>”, którego celem jest zwizualizowanie obszaru wymazywania przez gumkę elementów, które zostały narysowane.</w:t>
      </w:r>
    </w:p>
    <w:p w14:paraId="485F09E6" w14:textId="77777777" w:rsidR="00EB7EA2" w:rsidRDefault="00EB7EA2" w:rsidP="00EB7EA2">
      <w:pPr>
        <w:pStyle w:val="Tekstakapitu"/>
        <w:jc w:val="center"/>
      </w:pPr>
      <w:r w:rsidRPr="00D07F91">
        <w:drawing>
          <wp:inline distT="0" distB="0" distL="0" distR="0" wp14:anchorId="2BB89750" wp14:editId="6391A550">
            <wp:extent cx="4162349" cy="2135314"/>
            <wp:effectExtent l="0" t="0" r="0" b="0"/>
            <wp:docPr id="521196225" name="Obraz 1" descr="Obraz zawierający szkic, Grafika liniowa, rysowanie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96225" name="Obraz 1" descr="Obraz zawierający szkic, Grafika liniowa, rysowanie, clipar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494" cy="21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67C4" w14:textId="6595B551" w:rsidR="00EB7EA2" w:rsidRDefault="00EB7EA2" w:rsidP="00EB7EA2">
      <w:pPr>
        <w:pStyle w:val="Tytuzakresu"/>
        <w:numPr>
          <w:ilvl w:val="2"/>
          <w:numId w:val="4"/>
        </w:numPr>
      </w:pPr>
      <w:bookmarkStart w:id="8" w:name="_Toc167969967"/>
      <w:r>
        <w:t>Logika Rysowania</w:t>
      </w:r>
      <w:bookmarkEnd w:id="8"/>
    </w:p>
    <w:p w14:paraId="16F16B01" w14:textId="77777777" w:rsidR="00EB7EA2" w:rsidRDefault="00EB7EA2" w:rsidP="00EB7EA2">
      <w:pPr>
        <w:pStyle w:val="Tekstakapitu"/>
      </w:pPr>
      <w:r>
        <w:t xml:space="preserve">Przy wyborze wybranej opcji do rysowania zmieniany jest status zmiennej </w:t>
      </w:r>
      <w:proofErr w:type="spellStart"/>
      <w:r>
        <w:t>mode</w:t>
      </w:r>
      <w:proofErr w:type="spellEnd"/>
      <w:r>
        <w:t>.</w:t>
      </w:r>
    </w:p>
    <w:p w14:paraId="46A2B445" w14:textId="77777777" w:rsidR="00EB7EA2" w:rsidRDefault="00EB7EA2" w:rsidP="00EB7EA2">
      <w:pPr>
        <w:pStyle w:val="Tekstakapitu"/>
        <w:jc w:val="center"/>
      </w:pPr>
      <w:r w:rsidRPr="00D07F91">
        <w:drawing>
          <wp:inline distT="0" distB="0" distL="0" distR="0" wp14:anchorId="750D8075" wp14:editId="2205EF62">
            <wp:extent cx="3566469" cy="708721"/>
            <wp:effectExtent l="0" t="0" r="0" b="0"/>
            <wp:docPr id="72120972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09724" name="Obraz 1" descr="Obraz zawierający tekst, Czcionka, zrzut ekranu, lin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89AA" w14:textId="77777777" w:rsidR="00EB7EA2" w:rsidRDefault="00EB7EA2" w:rsidP="00EB7EA2">
      <w:pPr>
        <w:pStyle w:val="Tekstakapitu"/>
      </w:pPr>
      <w:r>
        <w:t>W chwili gdy użytkownik wciśnie lewy przycisk myszy sprawdzany jest typ elementu jaki wybrał. Następnie ustawiany jest stan „</w:t>
      </w:r>
      <w:proofErr w:type="spellStart"/>
      <w:r>
        <w:t>isDrawing</w:t>
      </w:r>
      <w:proofErr w:type="spellEnd"/>
      <w:r>
        <w:t>” co na „</w:t>
      </w:r>
      <w:proofErr w:type="spellStart"/>
      <w:r>
        <w:t>true</w:t>
      </w:r>
      <w:proofErr w:type="spellEnd"/>
      <w:r>
        <w:t xml:space="preserve">” co wskazuje że użytkownik zaczął rysowanie. Pobierana jest referencja do obiektu sceny, która jest przekazywana do funkcji pobierającej pozycję wskaźnika myszy względem tablicy. Na tej </w:t>
      </w:r>
      <w:r>
        <w:lastRenderedPageBreak/>
        <w:t>podstawie tworzona jest nowa linia i atrybutami takimi jak grubość ołówka lub gumki. Po tym aktualizowany jest stan tablicy zawierającej informacje na temat utworzonych linii.</w:t>
      </w:r>
    </w:p>
    <w:p w14:paraId="42B02D5A" w14:textId="77777777" w:rsidR="00EB7EA2" w:rsidRDefault="00EB7EA2" w:rsidP="00EB7EA2">
      <w:pPr>
        <w:pStyle w:val="Tekstakapitu"/>
        <w:jc w:val="center"/>
      </w:pPr>
      <w:r w:rsidRPr="00C667F1">
        <w:drawing>
          <wp:inline distT="0" distB="0" distL="0" distR="0" wp14:anchorId="58BD4536" wp14:editId="701514D0">
            <wp:extent cx="5258256" cy="3215919"/>
            <wp:effectExtent l="0" t="0" r="0" b="3810"/>
            <wp:docPr id="78225932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9328" name="Obraz 1" descr="Obraz zawierający tekst, zrzut ekranu, Czcionka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B36D" w14:textId="77777777" w:rsidR="00EB7EA2" w:rsidRDefault="00EB7EA2" w:rsidP="00EB7EA2">
      <w:pPr>
        <w:pStyle w:val="Tekstakapitu"/>
      </w:pPr>
      <w:r>
        <w:t>Funkcja „</w:t>
      </w:r>
      <w:proofErr w:type="spellStart"/>
      <w:r>
        <w:t>getRelativePointerPosition</w:t>
      </w:r>
      <w:proofErr w:type="spellEnd"/>
      <w:r>
        <w:t>” pozwala na zidentyfikowanie gdzie znajduje się kursor w trakcie wykonywania operacji rysowania.</w:t>
      </w:r>
    </w:p>
    <w:p w14:paraId="5D9865B7" w14:textId="77777777" w:rsidR="00EB7EA2" w:rsidRDefault="00EB7EA2" w:rsidP="00EB7EA2">
      <w:pPr>
        <w:pStyle w:val="Tekstakapitu"/>
      </w:pPr>
    </w:p>
    <w:p w14:paraId="3A8306E8" w14:textId="77777777" w:rsidR="00EB7EA2" w:rsidRDefault="00EB7EA2" w:rsidP="00EB7EA2">
      <w:pPr>
        <w:pStyle w:val="Tekstakapitu"/>
        <w:jc w:val="center"/>
      </w:pPr>
      <w:r w:rsidRPr="00C667F1">
        <w:drawing>
          <wp:inline distT="0" distB="0" distL="0" distR="0" wp14:anchorId="73CC547D" wp14:editId="00D23307">
            <wp:extent cx="5052498" cy="1371719"/>
            <wp:effectExtent l="0" t="0" r="0" b="0"/>
            <wp:docPr id="6261344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443" name="Obraz 1" descr="Obraz zawierający tekst, zrzut ekranu, Czcionka, lini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BB8F" w14:textId="77777777" w:rsidR="00EB7EA2" w:rsidRDefault="00EB7EA2" w:rsidP="00EB7EA2">
      <w:pPr>
        <w:pStyle w:val="Tekstakapitu"/>
      </w:pPr>
      <w:r>
        <w:t>Poniższa funkcja jest wywoływana w trakcie ruchu myszą przy jednoczesnym trzymaniu lewego przycisku myszy. Pobierana jest pozycja kursora a następnie sprawdzany jest rodzaj narzędzia. W przypadku gumki ustawiana jest jej pozycja. W zmiennej „</w:t>
      </w:r>
      <w:proofErr w:type="spellStart"/>
      <w:r>
        <w:t>lastLine</w:t>
      </w:r>
      <w:proofErr w:type="spellEnd"/>
      <w:r>
        <w:t>” zapisywana jest narysowana linia (czyli ta utworzona w funkcji „</w:t>
      </w:r>
      <w:proofErr w:type="spellStart"/>
      <w:r>
        <w:t>hadleMouseDown</w:t>
      </w:r>
      <w:proofErr w:type="spellEnd"/>
      <w:r>
        <w:t>”). Do tej zmiennej będącej tablicą dodawane są nowe współrzędne. Ostatni element tablicy „</w:t>
      </w:r>
      <w:proofErr w:type="spellStart"/>
      <w:r>
        <w:t>drawingLines</w:t>
      </w:r>
      <w:proofErr w:type="spellEnd"/>
      <w:r>
        <w:t>” jest zastępowany zaktualizowaną linią. Na koniec aktualizowana jest tablica „</w:t>
      </w:r>
      <w:proofErr w:type="spellStart"/>
      <w:r>
        <w:t>drawingLines</w:t>
      </w:r>
      <w:proofErr w:type="spellEnd"/>
      <w:r>
        <w:t xml:space="preserve">” o ostatnią zaktualizowaną linię. Po wszystkim ostatnia narysowana linia jest wysyłana na serwer wraz z numerem identyfikacyjnym pokoju, aby </w:t>
      </w:r>
      <w:r w:rsidRPr="009717F9">
        <w:t>zsynchronizować rysunek z innymi użytkownikami w tym samym pokoju.</w:t>
      </w:r>
    </w:p>
    <w:p w14:paraId="30A44F84" w14:textId="77777777" w:rsidR="00EB7EA2" w:rsidRDefault="00EB7EA2" w:rsidP="00EB7EA2">
      <w:pPr>
        <w:pStyle w:val="Tekstakapitu"/>
        <w:jc w:val="center"/>
      </w:pPr>
      <w:r w:rsidRPr="004A6CA4">
        <w:lastRenderedPageBreak/>
        <w:drawing>
          <wp:inline distT="0" distB="0" distL="0" distR="0" wp14:anchorId="1AFC5183" wp14:editId="5CCFCA62">
            <wp:extent cx="5760720" cy="3141345"/>
            <wp:effectExtent l="0" t="0" r="0" b="1905"/>
            <wp:docPr id="178494303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43037" name="Obraz 1" descr="Obraz zawierający tekst, zrzut ekranu, oprogramowanie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4A61" w14:textId="77777777" w:rsidR="00EB7EA2" w:rsidRDefault="00EB7EA2" w:rsidP="00EB7EA2">
      <w:pPr>
        <w:pStyle w:val="Tekstakapitu"/>
      </w:pPr>
      <w:r>
        <w:t xml:space="preserve">Po opuszczeniu lewego przycisku myszy pobierana jest ostatnia linia i wysyłana na serwer. Następnie wyłączony zostaje tryb rysowania zmieniając status na </w:t>
      </w:r>
      <w:proofErr w:type="spellStart"/>
      <w:r>
        <w:t>false</w:t>
      </w:r>
      <w:proofErr w:type="spellEnd"/>
      <w:r>
        <w:t>.</w:t>
      </w:r>
    </w:p>
    <w:p w14:paraId="3CB13365" w14:textId="77777777" w:rsidR="00EB7EA2" w:rsidRDefault="00EB7EA2" w:rsidP="00EB7EA2">
      <w:pPr>
        <w:pStyle w:val="Tekstakapitu"/>
        <w:jc w:val="center"/>
      </w:pPr>
      <w:r w:rsidRPr="009717F9">
        <w:drawing>
          <wp:inline distT="0" distB="0" distL="0" distR="0" wp14:anchorId="2A93F4FF" wp14:editId="092A9F46">
            <wp:extent cx="5760720" cy="1517015"/>
            <wp:effectExtent l="0" t="0" r="0" b="6985"/>
            <wp:docPr id="55486756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7561" name="Obraz 1" descr="Obraz zawierający tekst, zrzut ekranu, Czcionka, lini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F6C8" w14:textId="7D7110AD" w:rsidR="00EB7EA2" w:rsidRDefault="00EB7EA2" w:rsidP="00EB7EA2">
      <w:pPr>
        <w:pStyle w:val="Tytuzakresu"/>
        <w:numPr>
          <w:ilvl w:val="2"/>
          <w:numId w:val="4"/>
        </w:numPr>
      </w:pPr>
      <w:bookmarkStart w:id="9" w:name="_Toc167969968"/>
      <w:r>
        <w:t>Logika przybliżenia i oddalania</w:t>
      </w:r>
      <w:bookmarkEnd w:id="9"/>
    </w:p>
    <w:p w14:paraId="7DBD1C6E" w14:textId="77777777" w:rsidR="00EB7EA2" w:rsidRDefault="00EB7EA2" w:rsidP="00EB7EA2">
      <w:pPr>
        <w:pStyle w:val="Tekstakapitu"/>
      </w:pPr>
      <w:r>
        <w:t>Pierwsza linia poniższego kodu zapobiega przewijaniu strony w przeglądarce. Pobierana jest referencja do sceny, aktualna skala, pozycja kursora, współczynnik skali. Następnie obliczana jest nowa skala na podstawie kierunku przewijania. Obliczane jest względne położenie kursora względem sceny i aktualnej skali. Na tej podstawie ustawiana jest nowa skala dla sceny na obu osiach. Na koniec obliczana jest nowa pozycja sceny, która jest aktualizowana i następuje ponowne rysowanie elementów na tablicy.</w:t>
      </w:r>
    </w:p>
    <w:p w14:paraId="5AF8ABAF" w14:textId="77777777" w:rsidR="00EB7EA2" w:rsidRDefault="00EB7EA2" w:rsidP="00EB7EA2">
      <w:pPr>
        <w:pStyle w:val="Tekstakapitu"/>
      </w:pPr>
      <w:r w:rsidRPr="009717F9">
        <w:lastRenderedPageBreak/>
        <w:drawing>
          <wp:inline distT="0" distB="0" distL="0" distR="0" wp14:anchorId="10DF3F01" wp14:editId="68ADE16F">
            <wp:extent cx="5195968" cy="3821373"/>
            <wp:effectExtent l="0" t="0" r="5080" b="8255"/>
            <wp:docPr id="65656600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6008" name="Obraz 1" descr="Obraz zawierający tekst, zrzut ekranu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8215" cy="38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1882" w14:textId="2ACA8007" w:rsidR="00EB7EA2" w:rsidRDefault="00EB7EA2" w:rsidP="00EB7EA2">
      <w:pPr>
        <w:pStyle w:val="Tytuzakresu"/>
        <w:numPr>
          <w:ilvl w:val="2"/>
          <w:numId w:val="4"/>
        </w:numPr>
      </w:pPr>
      <w:bookmarkStart w:id="10" w:name="_Toc167969969"/>
      <w:r>
        <w:t>Logika cofania (</w:t>
      </w:r>
      <w:proofErr w:type="spellStart"/>
      <w:r>
        <w:t>ctrl+z</w:t>
      </w:r>
      <w:proofErr w:type="spellEnd"/>
      <w:r>
        <w:t>) i przewijania do przodu (</w:t>
      </w:r>
      <w:proofErr w:type="spellStart"/>
      <w:r>
        <w:t>ctrl+y</w:t>
      </w:r>
      <w:proofErr w:type="spellEnd"/>
      <w:r>
        <w:t>)</w:t>
      </w:r>
      <w:bookmarkEnd w:id="10"/>
    </w:p>
    <w:p w14:paraId="2CDB0FFF" w14:textId="77777777" w:rsidR="00EB7EA2" w:rsidRDefault="00EB7EA2" w:rsidP="00EB7EA2">
      <w:pPr>
        <w:pStyle w:val="Tekstakapitu"/>
      </w:pPr>
      <w:r>
        <w:t xml:space="preserve">Gdy użytkownik postanowi skorzystać z cofnięcia lub przewinięcia zmian naniesionych na scenę, informacje o tym jest przesyłana na serwer wraz z numer identyfikacyjnym pokoju przypisanym pod użytkownika. </w:t>
      </w:r>
    </w:p>
    <w:p w14:paraId="6B017CF4" w14:textId="77777777" w:rsidR="00EB7EA2" w:rsidRDefault="00EB7EA2" w:rsidP="00EB7EA2">
      <w:pPr>
        <w:pStyle w:val="Tekstakapitu"/>
        <w:jc w:val="center"/>
      </w:pPr>
      <w:r w:rsidRPr="002D2C67">
        <w:drawing>
          <wp:inline distT="0" distB="0" distL="0" distR="0" wp14:anchorId="49CD9809" wp14:editId="2C08E6EA">
            <wp:extent cx="5050075" cy="2518914"/>
            <wp:effectExtent l="0" t="0" r="0" b="0"/>
            <wp:docPr id="17907594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9465" name="Obraz 1" descr="Obraz zawierający tekst, zrzut ekranu, Czcionka, oprogramowanie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6604" cy="25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9C3F" w14:textId="77777777" w:rsidR="00EB7EA2" w:rsidRDefault="00EB7EA2" w:rsidP="00EB7EA2">
      <w:pPr>
        <w:pStyle w:val="Tekstakapitu"/>
      </w:pPr>
      <w:r>
        <w:t>Po stronie serwera sprawdzana jest lista zawierająca informacje o narysowanych liniach danego pokoju. W razie gdy taki element w liście istnieje to jest on usuwany z od końca, a następnie dodawany do listy zapamiętującej cofniętą linię danego pokoju. Na koniec informacja jest rozsyłana do wszystkich użytkowników pokoju.</w:t>
      </w:r>
    </w:p>
    <w:p w14:paraId="782DDD3F" w14:textId="77777777" w:rsidR="00EB7EA2" w:rsidRDefault="00EB7EA2" w:rsidP="00EB7EA2">
      <w:pPr>
        <w:pStyle w:val="Tekstakapitu"/>
        <w:jc w:val="center"/>
      </w:pPr>
      <w:r w:rsidRPr="002D2C67">
        <w:lastRenderedPageBreak/>
        <w:drawing>
          <wp:inline distT="0" distB="0" distL="0" distR="0" wp14:anchorId="2C4DBB6B" wp14:editId="58180283">
            <wp:extent cx="4994695" cy="2167560"/>
            <wp:effectExtent l="0" t="0" r="0" b="4445"/>
            <wp:docPr id="176042425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24255" name="Obraz 1" descr="Obraz zawierający tekst, zrzut ekranu, oprogramowanie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5840" cy="21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BB37" w14:textId="77777777" w:rsidR="00EB7EA2" w:rsidRDefault="00EB7EA2" w:rsidP="00EB7EA2">
      <w:pPr>
        <w:pStyle w:val="Tekstakapitu"/>
      </w:pPr>
      <w:r>
        <w:t>W przypadku przewijania do przodu sprawdzana jest lista elementów, które zostały cofnięte z listy „</w:t>
      </w:r>
      <w:proofErr w:type="spellStart"/>
      <w:r>
        <w:t>roomDrawings</w:t>
      </w:r>
      <w:proofErr w:type="spellEnd"/>
      <w:r>
        <w:t>”. Ostatni element tej listy jest następnie usuwany z niej i przeniesiony na koniec listy początkowej z której to został na początku cofnięty. Na koniec informacja jest wysyłana do wszystkich użytkowników pokoju.</w:t>
      </w:r>
    </w:p>
    <w:p w14:paraId="6253F43C" w14:textId="77777777" w:rsidR="00EB7EA2" w:rsidRDefault="00EB7EA2" w:rsidP="00EB7EA2">
      <w:pPr>
        <w:pStyle w:val="Tekstakapitu"/>
        <w:jc w:val="center"/>
      </w:pPr>
      <w:r w:rsidRPr="001628CD">
        <w:drawing>
          <wp:inline distT="0" distB="0" distL="0" distR="0" wp14:anchorId="6BD3AC9E" wp14:editId="6FB04A7D">
            <wp:extent cx="5270740" cy="1639553"/>
            <wp:effectExtent l="0" t="0" r="6350" b="0"/>
            <wp:docPr id="11796048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4834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497" cy="16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BD94" w14:textId="04526513" w:rsidR="00EB7EA2" w:rsidRDefault="00EB7EA2" w:rsidP="00EB7EA2">
      <w:pPr>
        <w:pStyle w:val="Tytuzakresu"/>
        <w:numPr>
          <w:ilvl w:val="2"/>
          <w:numId w:val="4"/>
        </w:numPr>
      </w:pPr>
      <w:bookmarkStart w:id="11" w:name="_Toc167969970"/>
      <w:r>
        <w:t>Logika wczytania pokoju</w:t>
      </w:r>
      <w:bookmarkEnd w:id="11"/>
    </w:p>
    <w:p w14:paraId="66129B32" w14:textId="77777777" w:rsidR="00EB7EA2" w:rsidRDefault="00EB7EA2" w:rsidP="00EB7EA2">
      <w:pPr>
        <w:pStyle w:val="Tekstakapitu"/>
      </w:pPr>
      <w:r>
        <w:t>Gdy nowy użytkownik dołączy do stworzonego wcześniej pokoju to narysowane już wcześniej linie przez poprzednich użytkowników zostają odtworzone na tablicy nowego członka.</w:t>
      </w:r>
    </w:p>
    <w:p w14:paraId="72D8BC48" w14:textId="77777777" w:rsidR="00EB7EA2" w:rsidRDefault="00EB7EA2" w:rsidP="00EB7EA2">
      <w:pPr>
        <w:pStyle w:val="Tekstakapitu"/>
        <w:jc w:val="center"/>
      </w:pPr>
      <w:r w:rsidRPr="001628CD">
        <w:drawing>
          <wp:inline distT="0" distB="0" distL="0" distR="0" wp14:anchorId="7FBBFE4E" wp14:editId="6A17E2C1">
            <wp:extent cx="5189670" cy="1226926"/>
            <wp:effectExtent l="0" t="0" r="0" b="0"/>
            <wp:docPr id="79913969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9691" name="Obraz 1" descr="Obraz zawierający tekst, zrzut ekranu, Czcionka, lini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8721" w14:textId="5E4E2520" w:rsidR="00EB7EA2" w:rsidRDefault="00EB7EA2" w:rsidP="00EB7EA2">
      <w:pPr>
        <w:pStyle w:val="Tytuzakresu"/>
        <w:numPr>
          <w:ilvl w:val="2"/>
          <w:numId w:val="4"/>
        </w:numPr>
      </w:pPr>
      <w:bookmarkStart w:id="12" w:name="_Toc167969971"/>
      <w:r>
        <w:t>Logika zmiany koloru i grubości narzędzi.</w:t>
      </w:r>
      <w:bookmarkEnd w:id="12"/>
    </w:p>
    <w:p w14:paraId="7AF8BD61" w14:textId="77777777" w:rsidR="00EB7EA2" w:rsidRDefault="00EB7EA2" w:rsidP="00EB7EA2">
      <w:pPr>
        <w:pStyle w:val="Tekstakapitu"/>
        <w:jc w:val="center"/>
      </w:pPr>
      <w:r w:rsidRPr="001628CD">
        <w:lastRenderedPageBreak/>
        <w:drawing>
          <wp:inline distT="0" distB="0" distL="0" distR="0" wp14:anchorId="3AF29516" wp14:editId="074E4AE2">
            <wp:extent cx="1310754" cy="1867062"/>
            <wp:effectExtent l="0" t="0" r="3810" b="0"/>
            <wp:docPr id="1685095264" name="Obraz 1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5264" name="Obraz 1" descr="Obraz zawierający tekst, zrzut ekranu, Czcionka, Jaskrawoniebieski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270D" w14:textId="77777777" w:rsidR="00EB7EA2" w:rsidRDefault="00EB7EA2" w:rsidP="00EB7EA2">
      <w:pPr>
        <w:pStyle w:val="Tekstakapitu"/>
      </w:pPr>
      <w:r>
        <w:t>Gdy użytkownik zmieni ustawienia dowolnego narzędzia to jego wartość jest aktualizowana przez poniższą funkcję.</w:t>
      </w:r>
    </w:p>
    <w:p w14:paraId="3C94FE75" w14:textId="77777777" w:rsidR="00EB7EA2" w:rsidRDefault="00EB7EA2" w:rsidP="00EB7EA2">
      <w:pPr>
        <w:pStyle w:val="Tekstakapitu"/>
        <w:jc w:val="center"/>
      </w:pPr>
      <w:r w:rsidRPr="001628CD">
        <w:drawing>
          <wp:inline distT="0" distB="0" distL="0" distR="0" wp14:anchorId="619B6411" wp14:editId="63BFA540">
            <wp:extent cx="4830793" cy="1685611"/>
            <wp:effectExtent l="0" t="0" r="8255" b="0"/>
            <wp:docPr id="13151443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4301" name="Obraz 1" descr="Obraz zawierający tekst, zrzut ekranu, Czcionk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0421" cy="16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079B" w14:textId="06FCACED" w:rsidR="00EB7EA2" w:rsidRDefault="00EB7EA2" w:rsidP="00EB7EA2">
      <w:pPr>
        <w:pStyle w:val="Tyturozdziau"/>
        <w:numPr>
          <w:ilvl w:val="0"/>
          <w:numId w:val="4"/>
        </w:numPr>
      </w:pPr>
      <w:bookmarkStart w:id="13" w:name="_Toc167969972"/>
      <w:r>
        <w:t>Podsumowanie</w:t>
      </w:r>
      <w:bookmarkEnd w:id="13"/>
    </w:p>
    <w:p w14:paraId="535E7D81" w14:textId="77777777" w:rsidR="00EB7EA2" w:rsidRDefault="00EB7EA2" w:rsidP="00EB7EA2">
      <w:pPr>
        <w:pStyle w:val="Tekstakapitu"/>
      </w:pPr>
      <w:r>
        <w:t xml:space="preserve">Projekt stworzenia w pełni funkcjonalnej aplikacji umożliwiającej jednoczesne pisanie w czasie rzeczywistym okazał się wyzwaniem. Kwestią pierwszorzędną w dalszym rozwoju aplikacji jest optymalizacja logiki pisania ze względu na wykorzystanie pamięci przez przechowywanie informacji na temat rysowania linii. Kolejną kwestią jest lepsze zabezpieczenie procesu dołączenia do pokoju i rozwiązanie wszelkich możliwych problemów z nimi występujących. Aktualnie po wyłączeniu serwera, wszystkie utworzone pokoje są usuwane z pamięci, dlatego kluczowym elementem jest zaimplementowanie bazy danych do projektu, która będzie przechowywać informacje na temat utworzonych pokoi. </w:t>
      </w:r>
    </w:p>
    <w:p w14:paraId="19FC0BF7" w14:textId="181F1B1A" w:rsidR="00EB7EA2" w:rsidRDefault="00EB7EA2" w:rsidP="00146983">
      <w:pPr>
        <w:pStyle w:val="Tekstakapitu"/>
      </w:pPr>
      <w:r>
        <w:t xml:space="preserve">Jak można zauważyć projekt wymaga sporo pracy nad nowymi funkcjonalnościami i naprawą widocznych problemów. Mimo to udało się utworzyć pewien zarys tego jak ta aplikacja będzie w przyszłości wyglądała. Ponadto podstawowe działanie aplikacji, czyli rysowanie w czasie rzeczywistym działa poprawnie i pozwala na podstawowe wykonywanie zamierzonych celów. </w:t>
      </w:r>
    </w:p>
    <w:sectPr w:rsidR="00EB7EA2" w:rsidSect="00076121">
      <w:pgSz w:w="11906" w:h="16838" w:code="9"/>
      <w:pgMar w:top="1134" w:right="1134" w:bottom="1134" w:left="1134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93889" w14:textId="77777777" w:rsidR="00FE4A9C" w:rsidRDefault="00FE4A9C" w:rsidP="00037648">
      <w:r>
        <w:separator/>
      </w:r>
    </w:p>
  </w:endnote>
  <w:endnote w:type="continuationSeparator" w:id="0">
    <w:p w14:paraId="747AF761" w14:textId="77777777" w:rsidR="00FE4A9C" w:rsidRDefault="00FE4A9C" w:rsidP="0003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6247F911" w14:textId="77777777" w:rsidR="00000000" w:rsidRDefault="00830D81" w:rsidP="009C4C0F">
        <w:pPr>
          <w:jc w:val="center"/>
        </w:pPr>
        <w:r w:rsidRPr="00D1349F">
          <w:rPr>
            <w:rFonts w:cs="Times New Roman"/>
            <w:sz w:val="20"/>
            <w:szCs w:val="20"/>
          </w:rPr>
          <w:fldChar w:fldCharType="begin"/>
        </w:r>
        <w:r w:rsidRPr="00D1349F">
          <w:rPr>
            <w:rFonts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cs="Times New Roman"/>
            <w:sz w:val="20"/>
            <w:szCs w:val="20"/>
          </w:rPr>
          <w:fldChar w:fldCharType="separate"/>
        </w:r>
        <w:r>
          <w:rPr>
            <w:rFonts w:cs="Times New Roman"/>
            <w:noProof/>
            <w:sz w:val="20"/>
            <w:szCs w:val="20"/>
          </w:rPr>
          <w:t>17</w:t>
        </w:r>
        <w:r w:rsidRPr="00D1349F">
          <w:rPr>
            <w:rFonts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50EC8E6A" w14:textId="77777777" w:rsidR="00000000" w:rsidRDefault="00000000">
        <w:pPr>
          <w:jc w:val="center"/>
        </w:pPr>
      </w:p>
    </w:sdtContent>
  </w:sdt>
  <w:p w14:paraId="1E204610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E5D23" w14:textId="77777777" w:rsidR="00FE4A9C" w:rsidRDefault="00FE4A9C" w:rsidP="00037648">
      <w:r>
        <w:separator/>
      </w:r>
    </w:p>
  </w:footnote>
  <w:footnote w:type="continuationSeparator" w:id="0">
    <w:p w14:paraId="5EFD1032" w14:textId="77777777" w:rsidR="00FE4A9C" w:rsidRDefault="00FE4A9C" w:rsidP="00037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2AD2"/>
    <w:multiLevelType w:val="hybridMultilevel"/>
    <w:tmpl w:val="B246B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EA9"/>
    <w:multiLevelType w:val="multilevel"/>
    <w:tmpl w:val="CF2A2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314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56D2E38"/>
    <w:multiLevelType w:val="hybridMultilevel"/>
    <w:tmpl w:val="AD4A9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27C30"/>
    <w:multiLevelType w:val="multilevel"/>
    <w:tmpl w:val="CF2A2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0EB3795"/>
    <w:multiLevelType w:val="hybridMultilevel"/>
    <w:tmpl w:val="7678717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A01191"/>
    <w:multiLevelType w:val="hybridMultilevel"/>
    <w:tmpl w:val="1822508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D92550"/>
    <w:multiLevelType w:val="multilevel"/>
    <w:tmpl w:val="B29A45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7" w15:restartNumberingAfterBreak="0">
    <w:nsid w:val="5D50181B"/>
    <w:multiLevelType w:val="multilevel"/>
    <w:tmpl w:val="CF2A2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1024291"/>
    <w:multiLevelType w:val="multilevel"/>
    <w:tmpl w:val="CF2A2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77B219E"/>
    <w:multiLevelType w:val="hybridMultilevel"/>
    <w:tmpl w:val="38FEF052"/>
    <w:lvl w:ilvl="0" w:tplc="294228B6">
      <w:start w:val="1"/>
      <w:numFmt w:val="decimal"/>
      <w:pStyle w:val="Pierwszypoziomwypunktowani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8FDEDAEE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2127093">
    <w:abstractNumId w:val="9"/>
  </w:num>
  <w:num w:numId="2" w16cid:durableId="1624921831">
    <w:abstractNumId w:val="2"/>
  </w:num>
  <w:num w:numId="3" w16cid:durableId="1470398297">
    <w:abstractNumId w:val="5"/>
  </w:num>
  <w:num w:numId="4" w16cid:durableId="1126891661">
    <w:abstractNumId w:val="6"/>
  </w:num>
  <w:num w:numId="5" w16cid:durableId="1881935418">
    <w:abstractNumId w:val="0"/>
  </w:num>
  <w:num w:numId="6" w16cid:durableId="564148585">
    <w:abstractNumId w:val="4"/>
  </w:num>
  <w:num w:numId="7" w16cid:durableId="924342777">
    <w:abstractNumId w:val="7"/>
  </w:num>
  <w:num w:numId="8" w16cid:durableId="1006323698">
    <w:abstractNumId w:val="8"/>
  </w:num>
  <w:num w:numId="9" w16cid:durableId="435826404">
    <w:abstractNumId w:val="3"/>
  </w:num>
  <w:num w:numId="10" w16cid:durableId="192375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1"/>
    <w:rsid w:val="00037648"/>
    <w:rsid w:val="00076121"/>
    <w:rsid w:val="00093350"/>
    <w:rsid w:val="000F1B93"/>
    <w:rsid w:val="00106AF4"/>
    <w:rsid w:val="00106DFD"/>
    <w:rsid w:val="00146983"/>
    <w:rsid w:val="00206FE2"/>
    <w:rsid w:val="00214D30"/>
    <w:rsid w:val="002461F1"/>
    <w:rsid w:val="00286299"/>
    <w:rsid w:val="002C4299"/>
    <w:rsid w:val="00353EDF"/>
    <w:rsid w:val="003F126F"/>
    <w:rsid w:val="004214EC"/>
    <w:rsid w:val="00425149"/>
    <w:rsid w:val="004317BB"/>
    <w:rsid w:val="0044737E"/>
    <w:rsid w:val="00447D10"/>
    <w:rsid w:val="0047022B"/>
    <w:rsid w:val="00491FB6"/>
    <w:rsid w:val="004B7FAC"/>
    <w:rsid w:val="004E22C8"/>
    <w:rsid w:val="00530246"/>
    <w:rsid w:val="005D1252"/>
    <w:rsid w:val="005E51C8"/>
    <w:rsid w:val="00607B68"/>
    <w:rsid w:val="006241BD"/>
    <w:rsid w:val="006B7A4A"/>
    <w:rsid w:val="006E6549"/>
    <w:rsid w:val="00747DB8"/>
    <w:rsid w:val="00751D33"/>
    <w:rsid w:val="00752B31"/>
    <w:rsid w:val="0076500C"/>
    <w:rsid w:val="00771736"/>
    <w:rsid w:val="00776526"/>
    <w:rsid w:val="00780655"/>
    <w:rsid w:val="007D105F"/>
    <w:rsid w:val="007D5CBC"/>
    <w:rsid w:val="007F6066"/>
    <w:rsid w:val="00830D81"/>
    <w:rsid w:val="00871C9F"/>
    <w:rsid w:val="008B2B8F"/>
    <w:rsid w:val="008B6A89"/>
    <w:rsid w:val="008C60D1"/>
    <w:rsid w:val="009A030F"/>
    <w:rsid w:val="009C396F"/>
    <w:rsid w:val="009E2409"/>
    <w:rsid w:val="00A0201F"/>
    <w:rsid w:val="00AB0B4F"/>
    <w:rsid w:val="00B022DA"/>
    <w:rsid w:val="00B168FD"/>
    <w:rsid w:val="00B314D6"/>
    <w:rsid w:val="00B4230C"/>
    <w:rsid w:val="00B5753D"/>
    <w:rsid w:val="00BA673D"/>
    <w:rsid w:val="00BB1CB0"/>
    <w:rsid w:val="00BB68F8"/>
    <w:rsid w:val="00BD127D"/>
    <w:rsid w:val="00BF39E6"/>
    <w:rsid w:val="00BF500A"/>
    <w:rsid w:val="00BF571A"/>
    <w:rsid w:val="00CB7080"/>
    <w:rsid w:val="00CF27CF"/>
    <w:rsid w:val="00D82145"/>
    <w:rsid w:val="00DC03CE"/>
    <w:rsid w:val="00DF6D86"/>
    <w:rsid w:val="00EB7EA2"/>
    <w:rsid w:val="00FC3094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9E52"/>
  <w15:chartTrackingRefBased/>
  <w15:docId w15:val="{D350E46D-14D7-496B-9BDC-D82A25ED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022B"/>
  </w:style>
  <w:style w:type="paragraph" w:styleId="Nagwek1">
    <w:name w:val="heading 1"/>
    <w:basedOn w:val="Normalny"/>
    <w:next w:val="Normalny"/>
    <w:link w:val="Nagwek1Znak"/>
    <w:uiPriority w:val="9"/>
    <w:qFormat/>
    <w:rsid w:val="00EB7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6D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B7EA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* Wzór matematyczny"/>
    <w:basedOn w:val="Normalny"/>
    <w:link w:val="WzrmatematycznyZnak"/>
    <w:qFormat/>
    <w:rsid w:val="00DF6D86"/>
    <w:pPr>
      <w:tabs>
        <w:tab w:val="center" w:pos="4820"/>
        <w:tab w:val="right" w:pos="9639"/>
      </w:tabs>
      <w:spacing w:before="120" w:after="120"/>
    </w:pPr>
    <w:rPr>
      <w:rFonts w:eastAsiaTheme="minorEastAsia"/>
      <w:color w:val="000000" w:themeColor="text1"/>
    </w:rPr>
  </w:style>
  <w:style w:type="character" w:styleId="Tekstzastpczy">
    <w:name w:val="Placeholder Text"/>
    <w:basedOn w:val="Domylnaczcionkaakapitu"/>
    <w:uiPriority w:val="99"/>
    <w:semiHidden/>
    <w:rsid w:val="009E2409"/>
    <w:rPr>
      <w:color w:val="808080"/>
    </w:rPr>
  </w:style>
  <w:style w:type="paragraph" w:customStyle="1" w:styleId="Tyturozdziau">
    <w:name w:val="* Tytuł rozdziału"/>
    <w:basedOn w:val="Normalny"/>
    <w:link w:val="TyturozdziauZnak"/>
    <w:qFormat/>
    <w:rsid w:val="0047022B"/>
    <w:pPr>
      <w:spacing w:after="280"/>
      <w:ind w:left="709" w:hanging="709"/>
    </w:pPr>
    <w:rPr>
      <w:b/>
      <w:color w:val="000000" w:themeColor="text1"/>
      <w:sz w:val="32"/>
    </w:rPr>
  </w:style>
  <w:style w:type="paragraph" w:customStyle="1" w:styleId="Tytupodrozdziau">
    <w:name w:val="* Tytuł podrozdziału"/>
    <w:basedOn w:val="Normalny"/>
    <w:link w:val="TytupodrozdziauZnak"/>
    <w:qFormat/>
    <w:rsid w:val="00286299"/>
    <w:pPr>
      <w:spacing w:before="280" w:after="240"/>
      <w:ind w:left="709" w:hanging="709"/>
    </w:pPr>
    <w:rPr>
      <w:b/>
      <w:color w:val="000000" w:themeColor="text1"/>
      <w:sz w:val="28"/>
    </w:rPr>
  </w:style>
  <w:style w:type="character" w:customStyle="1" w:styleId="TyturozdziauZnak">
    <w:name w:val="* Tytuł rozdziału Znak"/>
    <w:basedOn w:val="Domylnaczcionkaakapitu"/>
    <w:link w:val="Tyturozdziau"/>
    <w:rsid w:val="0047022B"/>
    <w:rPr>
      <w:b/>
      <w:color w:val="000000" w:themeColor="text1"/>
      <w:sz w:val="32"/>
    </w:rPr>
  </w:style>
  <w:style w:type="paragraph" w:customStyle="1" w:styleId="Tytuzakresu">
    <w:name w:val="* Tytuł zakresu"/>
    <w:basedOn w:val="Normalny"/>
    <w:link w:val="TytuzakresuZnak"/>
    <w:qFormat/>
    <w:rsid w:val="00EB7EA2"/>
    <w:pPr>
      <w:spacing w:before="240" w:after="240"/>
      <w:ind w:left="709" w:hanging="709"/>
    </w:pPr>
    <w:rPr>
      <w:b/>
      <w:color w:val="000000" w:themeColor="text1"/>
    </w:rPr>
  </w:style>
  <w:style w:type="character" w:customStyle="1" w:styleId="TytupodrozdziauZnak">
    <w:name w:val="* Tytuł podrozdziału Znak"/>
    <w:basedOn w:val="Domylnaczcionkaakapitu"/>
    <w:link w:val="Tytupodrozdziau"/>
    <w:rsid w:val="00286299"/>
    <w:rPr>
      <w:b/>
      <w:color w:val="000000" w:themeColor="text1"/>
      <w:sz w:val="28"/>
    </w:rPr>
  </w:style>
  <w:style w:type="paragraph" w:customStyle="1" w:styleId="Tyturysunku">
    <w:name w:val="* Tytuł rysunku"/>
    <w:basedOn w:val="Normalny"/>
    <w:link w:val="TyturysunkuZnak"/>
    <w:qFormat/>
    <w:rsid w:val="0047022B"/>
    <w:pPr>
      <w:spacing w:before="120" w:after="360"/>
      <w:jc w:val="center"/>
    </w:pPr>
    <w:rPr>
      <w:color w:val="000000" w:themeColor="text1"/>
      <w:sz w:val="22"/>
    </w:rPr>
  </w:style>
  <w:style w:type="character" w:customStyle="1" w:styleId="TytuzakresuZnak">
    <w:name w:val="* Tytuł zakresu Znak"/>
    <w:basedOn w:val="Domylnaczcionkaakapitu"/>
    <w:link w:val="Tytuzakresu"/>
    <w:rsid w:val="00EB7EA2"/>
    <w:rPr>
      <w:b/>
      <w:color w:val="000000" w:themeColor="text1"/>
    </w:rPr>
  </w:style>
  <w:style w:type="paragraph" w:customStyle="1" w:styleId="Tytutabeli">
    <w:name w:val="* Tytuł tabeli"/>
    <w:basedOn w:val="Normalny"/>
    <w:link w:val="TytutabeliZnak"/>
    <w:qFormat/>
    <w:rsid w:val="0047022B"/>
    <w:pPr>
      <w:spacing w:after="120"/>
    </w:pPr>
    <w:rPr>
      <w:color w:val="000000" w:themeColor="text1"/>
      <w:sz w:val="22"/>
    </w:rPr>
  </w:style>
  <w:style w:type="character" w:customStyle="1" w:styleId="TyturysunkuZnak">
    <w:name w:val="* Tytuł rysunku Znak"/>
    <w:basedOn w:val="Domylnaczcionkaakapitu"/>
    <w:link w:val="Tyturysunku"/>
    <w:rsid w:val="0047022B"/>
    <w:rPr>
      <w:color w:val="000000" w:themeColor="text1"/>
      <w:sz w:val="22"/>
    </w:rPr>
  </w:style>
  <w:style w:type="paragraph" w:customStyle="1" w:styleId="Tekstakapitu">
    <w:name w:val="* Tekst akapitu"/>
    <w:basedOn w:val="Normalny"/>
    <w:link w:val="TekstakapituZnak"/>
    <w:qFormat/>
    <w:rsid w:val="00DF6D86"/>
    <w:pPr>
      <w:spacing w:after="240" w:line="360" w:lineRule="auto"/>
      <w:ind w:firstLine="709"/>
      <w:contextualSpacing/>
      <w:jc w:val="both"/>
    </w:pPr>
    <w:rPr>
      <w:color w:val="000000" w:themeColor="text1"/>
    </w:rPr>
  </w:style>
  <w:style w:type="character" w:customStyle="1" w:styleId="TytutabeliZnak">
    <w:name w:val="* Tytuł tabeli Znak"/>
    <w:basedOn w:val="Domylnaczcionkaakapitu"/>
    <w:link w:val="Tytutabeli"/>
    <w:rsid w:val="0047022B"/>
    <w:rPr>
      <w:color w:val="000000" w:themeColor="text1"/>
      <w:sz w:val="22"/>
    </w:rPr>
  </w:style>
  <w:style w:type="paragraph" w:customStyle="1" w:styleId="Pierwszypoziomwypunktowania">
    <w:name w:val="* Pierwszy poziom wypunktowania"/>
    <w:basedOn w:val="Normalny"/>
    <w:link w:val="PierwszypoziomwypunktowaniaZnak"/>
    <w:qFormat/>
    <w:rsid w:val="008B2B8F"/>
    <w:pPr>
      <w:numPr>
        <w:numId w:val="1"/>
      </w:numPr>
      <w:spacing w:line="360" w:lineRule="auto"/>
      <w:ind w:left="709" w:hanging="284"/>
      <w:jc w:val="both"/>
    </w:pPr>
  </w:style>
  <w:style w:type="character" w:customStyle="1" w:styleId="TekstakapituZnak">
    <w:name w:val="* Tekst akapitu Znak"/>
    <w:basedOn w:val="Domylnaczcionkaakapitu"/>
    <w:link w:val="Tekstakapitu"/>
    <w:rsid w:val="00DF6D86"/>
    <w:rPr>
      <w:color w:val="000000" w:themeColor="text1"/>
    </w:rPr>
  </w:style>
  <w:style w:type="paragraph" w:customStyle="1" w:styleId="Drugipoziomwypunktowania">
    <w:name w:val="* Drugi poziom wypunktowania"/>
    <w:basedOn w:val="Normalny"/>
    <w:link w:val="DrugipoziomwypunktowaniaZnak"/>
    <w:qFormat/>
    <w:rsid w:val="00B314D6"/>
    <w:pPr>
      <w:spacing w:after="240" w:line="360" w:lineRule="auto"/>
      <w:ind w:left="993" w:hanging="284"/>
      <w:contextualSpacing/>
      <w:jc w:val="both"/>
    </w:pPr>
  </w:style>
  <w:style w:type="character" w:customStyle="1" w:styleId="PierwszypoziomwypunktowaniaZnak">
    <w:name w:val="* Pierwszy poziom wypunktowania Znak"/>
    <w:basedOn w:val="Domylnaczcionkaakapitu"/>
    <w:link w:val="Pierwszypoziomwypunktowania"/>
    <w:rsid w:val="008B2B8F"/>
  </w:style>
  <w:style w:type="paragraph" w:customStyle="1" w:styleId="Nagwektabeli">
    <w:name w:val="* Nagłówek tabeli"/>
    <w:basedOn w:val="Normalny"/>
    <w:link w:val="NagwektabeliZnak"/>
    <w:qFormat/>
    <w:rsid w:val="00BF39E6"/>
    <w:pPr>
      <w:jc w:val="center"/>
    </w:pPr>
    <w:rPr>
      <w:color w:val="000000" w:themeColor="text1"/>
      <w:sz w:val="20"/>
    </w:rPr>
  </w:style>
  <w:style w:type="character" w:customStyle="1" w:styleId="DrugipoziomwypunktowaniaZnak">
    <w:name w:val="* Drugi poziom wypunktowania Znak"/>
    <w:basedOn w:val="Domylnaczcionkaakapitu"/>
    <w:link w:val="Drugipoziomwypunktowania"/>
    <w:rsid w:val="00B314D6"/>
  </w:style>
  <w:style w:type="paragraph" w:customStyle="1" w:styleId="Danatekstowatabeli">
    <w:name w:val="* Dana tekstowa tabeli"/>
    <w:basedOn w:val="Normalny"/>
    <w:link w:val="DanatekstowatabeliZnak"/>
    <w:qFormat/>
    <w:rsid w:val="00447D10"/>
    <w:rPr>
      <w:color w:val="000000" w:themeColor="text1"/>
      <w:sz w:val="20"/>
    </w:rPr>
  </w:style>
  <w:style w:type="character" w:customStyle="1" w:styleId="NagwektabeliZnak">
    <w:name w:val="* Nagłówek tabeli Znak"/>
    <w:basedOn w:val="Domylnaczcionkaakapitu"/>
    <w:link w:val="Nagwektabeli"/>
    <w:rsid w:val="00BF39E6"/>
    <w:rPr>
      <w:color w:val="000000" w:themeColor="text1"/>
      <w:sz w:val="20"/>
    </w:rPr>
  </w:style>
  <w:style w:type="paragraph" w:customStyle="1" w:styleId="Danaliczbowatabeli">
    <w:name w:val="* Dana liczbowa tabeli"/>
    <w:basedOn w:val="Normalny"/>
    <w:link w:val="DanaliczbowatabeliZnak"/>
    <w:qFormat/>
    <w:rsid w:val="00447D10"/>
    <w:pPr>
      <w:jc w:val="center"/>
    </w:pPr>
    <w:rPr>
      <w:color w:val="000000" w:themeColor="text1"/>
      <w:sz w:val="20"/>
    </w:rPr>
  </w:style>
  <w:style w:type="character" w:customStyle="1" w:styleId="DanatekstowatabeliZnak">
    <w:name w:val="* Dana tekstowa tabeli Znak"/>
    <w:basedOn w:val="Domylnaczcionkaakapitu"/>
    <w:link w:val="Danatekstowatabeli"/>
    <w:rsid w:val="00447D10"/>
    <w:rPr>
      <w:color w:val="000000" w:themeColor="text1"/>
      <w:sz w:val="20"/>
    </w:rPr>
  </w:style>
  <w:style w:type="character" w:customStyle="1" w:styleId="DanaliczbowatabeliZnak">
    <w:name w:val="* Dana liczbowa tabeli Znak"/>
    <w:basedOn w:val="Domylnaczcionkaakapitu"/>
    <w:link w:val="Danaliczbowatabeli"/>
    <w:rsid w:val="00447D10"/>
    <w:rPr>
      <w:color w:val="000000" w:themeColor="text1"/>
      <w:sz w:val="20"/>
    </w:rPr>
  </w:style>
  <w:style w:type="character" w:customStyle="1" w:styleId="WzrmatematycznyZnak">
    <w:name w:val="* Wzór matematyczny Znak"/>
    <w:basedOn w:val="Domylnaczcionkaakapitu"/>
    <w:link w:val="Wzrmatematyczny"/>
    <w:rsid w:val="00DF6D86"/>
    <w:rPr>
      <w:rFonts w:eastAsiaTheme="minorEastAsia"/>
      <w:color w:val="000000" w:themeColor="text1"/>
    </w:rPr>
  </w:style>
  <w:style w:type="paragraph" w:customStyle="1" w:styleId="Literatura">
    <w:name w:val="* Literatura"/>
    <w:basedOn w:val="Normalny"/>
    <w:link w:val="LiteraturaZnak"/>
    <w:qFormat/>
    <w:rsid w:val="007D5CBC"/>
    <w:pPr>
      <w:tabs>
        <w:tab w:val="left" w:pos="425"/>
      </w:tabs>
      <w:spacing w:line="360" w:lineRule="auto"/>
      <w:ind w:left="425" w:hanging="425"/>
      <w:jc w:val="both"/>
    </w:pPr>
    <w:rPr>
      <w:rFonts w:eastAsia="Times New Roman" w:cs="Times New Roman"/>
    </w:rPr>
  </w:style>
  <w:style w:type="paragraph" w:customStyle="1" w:styleId="Symboleiakronimy">
    <w:name w:val="* Symbole i akronimy"/>
    <w:basedOn w:val="Tekstakapitu"/>
    <w:link w:val="SymboleiakronimyZnak"/>
    <w:qFormat/>
    <w:rsid w:val="00B5753D"/>
    <w:pPr>
      <w:tabs>
        <w:tab w:val="left" w:pos="425"/>
      </w:tabs>
      <w:spacing w:after="0"/>
      <w:ind w:firstLine="0"/>
    </w:pPr>
    <w:rPr>
      <w:rFonts w:ascii="Cambria Math" w:hAnsi="Cambria Math"/>
    </w:rPr>
  </w:style>
  <w:style w:type="character" w:customStyle="1" w:styleId="LiteraturaZnak">
    <w:name w:val="* Literatura Znak"/>
    <w:basedOn w:val="Domylnaczcionkaakapitu"/>
    <w:link w:val="Literatura"/>
    <w:rsid w:val="007D5CBC"/>
    <w:rPr>
      <w:rFonts w:eastAsia="Times New Roman" w:cs="Times New Roman"/>
    </w:rPr>
  </w:style>
  <w:style w:type="character" w:customStyle="1" w:styleId="SymboleiakronimyZnak">
    <w:name w:val="* Symbole i akronimy Znak"/>
    <w:basedOn w:val="TekstakapituZnak"/>
    <w:link w:val="Symboleiakronimy"/>
    <w:rsid w:val="00B5753D"/>
    <w:rPr>
      <w:rFonts w:ascii="Cambria Math" w:hAnsi="Cambria Math"/>
      <w:color w:val="000000" w:themeColor="text1"/>
    </w:rPr>
  </w:style>
  <w:style w:type="paragraph" w:styleId="Akapitzlist">
    <w:name w:val="List Paragraph"/>
    <w:basedOn w:val="Normalny"/>
    <w:uiPriority w:val="34"/>
    <w:qFormat/>
    <w:rsid w:val="005D1252"/>
    <w:pPr>
      <w:spacing w:after="160" w:line="259" w:lineRule="auto"/>
      <w:ind w:left="720"/>
      <w:contextualSpacing/>
    </w:pPr>
    <w:rPr>
      <w:rFonts w:asciiTheme="minorHAnsi" w:hAnsiTheme="minorHAnsi"/>
      <w:kern w:val="2"/>
      <w:sz w:val="22"/>
      <w:szCs w:val="22"/>
      <w14:ligatures w14:val="standardContextua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B7EA2"/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character" w:customStyle="1" w:styleId="Nagwek1Znak">
    <w:name w:val="Nagłówek 1 Znak"/>
    <w:basedOn w:val="Domylnaczcionkaakapitu"/>
    <w:link w:val="Nagwek1"/>
    <w:uiPriority w:val="9"/>
    <w:rsid w:val="00EB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B7EA2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B7E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B7E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B7E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B7EA2"/>
    <w:rPr>
      <w:color w:val="0563C1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6DF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sc\AppData\Local\Temp\697f98ba-4b19-4572-82cf-83f141add0dc_przygotowuje_prace_w_wordzie.zip.0dc\Szablon%20WEiI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99B3D-B393-48B8-B57C-A9B4736E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 WEiI</Template>
  <TotalTime>98</TotalTime>
  <Pages>13</Pages>
  <Words>1267</Words>
  <Characters>8367</Characters>
  <Application>Microsoft Office Word</Application>
  <DocSecurity>0</DocSecurity>
  <Lines>209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Paweł Dziedzic</cp:lastModifiedBy>
  <cp:revision>3</cp:revision>
  <dcterms:created xsi:type="dcterms:W3CDTF">2024-05-30T08:43:00Z</dcterms:created>
  <dcterms:modified xsi:type="dcterms:W3CDTF">2024-05-30T13:39:00Z</dcterms:modified>
</cp:coreProperties>
</file>